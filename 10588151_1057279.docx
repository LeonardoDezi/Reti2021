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2563" w14:textId="553788BC" w:rsidR="00D077E9" w:rsidRDefault="005D7017" w:rsidP="005D7017">
      <w:pPr>
        <w:tabs>
          <w:tab w:val="left" w:pos="8268"/>
        </w:tabs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28BB72D7" wp14:editId="27D38DF3">
            <wp:simplePos x="0" y="0"/>
            <wp:positionH relativeFrom="column">
              <wp:posOffset>-746760</wp:posOffset>
            </wp:positionH>
            <wp:positionV relativeFrom="page">
              <wp:posOffset>0</wp:posOffset>
            </wp:positionV>
            <wp:extent cx="7760970" cy="6667500"/>
            <wp:effectExtent l="228600" t="228600" r="220980" b="22860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675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AC9528" wp14:editId="4E8572DB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BA718" id="Rettangolo 3" o:spid="_x0000_s1026" alt="rettangolo bianco per il testo sul frontespizio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Get6RSvAgAAvg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  <w:r>
        <w:rPr>
          <w:noProof/>
        </w:rPr>
        <w:tab/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CBD50D3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C4924C6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211A247" wp14:editId="7C7C2BA0">
                      <wp:extent cx="3528695" cy="1516380"/>
                      <wp:effectExtent l="0" t="0" r="0" b="762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516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F686C8" w14:textId="77777777" w:rsidR="000D5DC2" w:rsidRPr="002542CC" w:rsidRDefault="000D5DC2" w:rsidP="000D5DC2">
                                  <w:pPr>
                                    <w:pStyle w:val="Titolo"/>
                                    <w:spacing w:after="0"/>
                                    <w:jc w:val="center"/>
                                    <w:rPr>
                                      <w:rFonts w:ascii="Georgia" w:hAnsi="Georgia" w:cs="Times New Roman"/>
                                      <w:color w:val="auto"/>
                                      <w:sz w:val="48"/>
                                      <w:szCs w:val="40"/>
                                      <w:lang w:bidi="it-IT"/>
                                    </w:rPr>
                                  </w:pPr>
                                  <w:r w:rsidRPr="002542CC">
                                    <w:rPr>
                                      <w:rFonts w:ascii="Georgia" w:hAnsi="Georgia" w:cs="Times New Roman"/>
                                      <w:color w:val="auto"/>
                                      <w:sz w:val="48"/>
                                      <w:szCs w:val="40"/>
                                      <w:lang w:bidi="it-IT"/>
                                    </w:rPr>
                                    <w:t>Prova Finale</w:t>
                                  </w:r>
                                </w:p>
                                <w:p w14:paraId="3B8CFFBE" w14:textId="77777777" w:rsidR="000D5DC2" w:rsidRPr="002542CC" w:rsidRDefault="000D5DC2" w:rsidP="000D5DC2">
                                  <w:pPr>
                                    <w:pStyle w:val="Titolo"/>
                                    <w:spacing w:after="0"/>
                                    <w:jc w:val="center"/>
                                    <w:rPr>
                                      <w:rFonts w:ascii="Georgia" w:hAnsi="Georgia" w:cs="Times New Roman"/>
                                      <w:color w:val="auto"/>
                                      <w:sz w:val="48"/>
                                      <w:szCs w:val="40"/>
                                      <w:lang w:bidi="it-IT"/>
                                    </w:rPr>
                                  </w:pPr>
                                  <w:r w:rsidRPr="002542CC">
                                    <w:rPr>
                                      <w:rFonts w:ascii="Georgia" w:hAnsi="Georgia" w:cs="Times New Roman"/>
                                      <w:color w:val="auto"/>
                                      <w:sz w:val="48"/>
                                      <w:szCs w:val="40"/>
                                      <w:lang w:bidi="it-IT"/>
                                    </w:rPr>
                                    <w:t xml:space="preserve">Progetto </w:t>
                                  </w:r>
                                </w:p>
                                <w:p w14:paraId="32C1DA15" w14:textId="6EC9106F" w:rsidR="000D5DC2" w:rsidRPr="002542CC" w:rsidRDefault="000D5DC2" w:rsidP="000D5DC2">
                                  <w:pPr>
                                    <w:pStyle w:val="Titolo"/>
                                    <w:spacing w:after="0"/>
                                    <w:jc w:val="center"/>
                                    <w:rPr>
                                      <w:rFonts w:ascii="Georgia" w:hAnsi="Georgia" w:cs="Times New Roman"/>
                                      <w:color w:val="auto"/>
                                      <w:sz w:val="48"/>
                                      <w:szCs w:val="40"/>
                                      <w:lang w:bidi="it-IT"/>
                                    </w:rPr>
                                  </w:pPr>
                                  <w:r w:rsidRPr="002542CC">
                                    <w:rPr>
                                      <w:rFonts w:ascii="Georgia" w:hAnsi="Georgia" w:cs="Times New Roman"/>
                                      <w:color w:val="auto"/>
                                      <w:sz w:val="48"/>
                                      <w:szCs w:val="40"/>
                                      <w:lang w:bidi="it-IT"/>
                                    </w:rPr>
                                    <w:t>Di</w:t>
                                  </w:r>
                                </w:p>
                                <w:p w14:paraId="7611244C" w14:textId="2B3BDE09" w:rsidR="00D077E9" w:rsidRPr="002542CC" w:rsidRDefault="005D7017" w:rsidP="000D5DC2">
                                  <w:pPr>
                                    <w:pStyle w:val="Titolo"/>
                                    <w:spacing w:after="0"/>
                                    <w:jc w:val="center"/>
                                    <w:rPr>
                                      <w:rFonts w:ascii="Georgia" w:hAnsi="Georgia" w:cs="Times New Roman"/>
                                      <w:color w:val="auto"/>
                                      <w:sz w:val="48"/>
                                      <w:szCs w:val="40"/>
                                      <w:lang w:bidi="it-IT"/>
                                    </w:rPr>
                                  </w:pPr>
                                  <w:r w:rsidRPr="002542CC">
                                    <w:rPr>
                                      <w:rFonts w:ascii="Georgia" w:hAnsi="Georgia" w:cs="Times New Roman"/>
                                      <w:color w:val="auto"/>
                                      <w:sz w:val="48"/>
                                      <w:szCs w:val="40"/>
                                      <w:lang w:bidi="it-IT"/>
                                    </w:rPr>
                                    <w:t xml:space="preserve"> Reti Logiche</w:t>
                                  </w:r>
                                </w:p>
                                <w:p w14:paraId="1390DA8E" w14:textId="77777777" w:rsidR="005D7017" w:rsidRPr="002542CC" w:rsidRDefault="005D7017" w:rsidP="00D077E9">
                                  <w:pPr>
                                    <w:pStyle w:val="Titolo"/>
                                    <w:spacing w:after="0"/>
                                    <w:rPr>
                                      <w:rFonts w:ascii="Georgia" w:hAnsi="Georgia" w:cs="Times New Roman"/>
                                      <w:color w:val="auto"/>
                                      <w:sz w:val="48"/>
                                      <w:szCs w:val="40"/>
                                      <w:lang w:bidi="it-IT"/>
                                    </w:rPr>
                                  </w:pPr>
                                </w:p>
                                <w:p w14:paraId="1621E83A" w14:textId="08AE9A4F" w:rsidR="005D7017" w:rsidRPr="00DD32BD" w:rsidRDefault="005D7017" w:rsidP="005D7017">
                                  <w:pPr>
                                    <w:pStyle w:val="Titolo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8"/>
                                      <w:szCs w:val="40"/>
                                    </w:rPr>
                                  </w:pPr>
                                  <w:r w:rsidRPr="00DD32BD">
                                    <w:rPr>
                                      <w:rFonts w:ascii="Times New Roman" w:hAnsi="Times New Roman" w:cs="Times New Roman"/>
                                      <w:sz w:val="48"/>
                                      <w:szCs w:val="40"/>
                                      <w:lang w:bidi="it-IT"/>
                                    </w:rPr>
                                    <w:t>A.A 2020/2021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211A24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1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" filled="f" stroked="f" strokeweight=".5pt">
                      <v:textbox>
                        <w:txbxContent>
                          <w:p w14:paraId="0BF686C8" w14:textId="77777777" w:rsidR="000D5DC2" w:rsidRPr="002542CC" w:rsidRDefault="000D5DC2" w:rsidP="000D5DC2">
                            <w:pPr>
                              <w:pStyle w:val="Titolo"/>
                              <w:spacing w:after="0"/>
                              <w:jc w:val="center"/>
                              <w:rPr>
                                <w:rFonts w:ascii="Georgia" w:hAnsi="Georgia" w:cs="Times New Roman"/>
                                <w:color w:val="auto"/>
                                <w:sz w:val="48"/>
                                <w:szCs w:val="40"/>
                                <w:lang w:bidi="it-IT"/>
                              </w:rPr>
                            </w:pPr>
                            <w:r w:rsidRPr="002542CC">
                              <w:rPr>
                                <w:rFonts w:ascii="Georgia" w:hAnsi="Georgia" w:cs="Times New Roman"/>
                                <w:color w:val="auto"/>
                                <w:sz w:val="48"/>
                                <w:szCs w:val="40"/>
                                <w:lang w:bidi="it-IT"/>
                              </w:rPr>
                              <w:t>Prova Finale</w:t>
                            </w:r>
                          </w:p>
                          <w:p w14:paraId="3B8CFFBE" w14:textId="77777777" w:rsidR="000D5DC2" w:rsidRPr="002542CC" w:rsidRDefault="000D5DC2" w:rsidP="000D5DC2">
                            <w:pPr>
                              <w:pStyle w:val="Titolo"/>
                              <w:spacing w:after="0"/>
                              <w:jc w:val="center"/>
                              <w:rPr>
                                <w:rFonts w:ascii="Georgia" w:hAnsi="Georgia" w:cs="Times New Roman"/>
                                <w:color w:val="auto"/>
                                <w:sz w:val="48"/>
                                <w:szCs w:val="40"/>
                                <w:lang w:bidi="it-IT"/>
                              </w:rPr>
                            </w:pPr>
                            <w:r w:rsidRPr="002542CC">
                              <w:rPr>
                                <w:rFonts w:ascii="Georgia" w:hAnsi="Georgia" w:cs="Times New Roman"/>
                                <w:color w:val="auto"/>
                                <w:sz w:val="48"/>
                                <w:szCs w:val="40"/>
                                <w:lang w:bidi="it-IT"/>
                              </w:rPr>
                              <w:t xml:space="preserve">Progetto </w:t>
                            </w:r>
                          </w:p>
                          <w:p w14:paraId="32C1DA15" w14:textId="6EC9106F" w:rsidR="000D5DC2" w:rsidRPr="002542CC" w:rsidRDefault="000D5DC2" w:rsidP="000D5DC2">
                            <w:pPr>
                              <w:pStyle w:val="Titolo"/>
                              <w:spacing w:after="0"/>
                              <w:jc w:val="center"/>
                              <w:rPr>
                                <w:rFonts w:ascii="Georgia" w:hAnsi="Georgia" w:cs="Times New Roman"/>
                                <w:color w:val="auto"/>
                                <w:sz w:val="48"/>
                                <w:szCs w:val="40"/>
                                <w:lang w:bidi="it-IT"/>
                              </w:rPr>
                            </w:pPr>
                            <w:r w:rsidRPr="002542CC">
                              <w:rPr>
                                <w:rFonts w:ascii="Georgia" w:hAnsi="Georgia" w:cs="Times New Roman"/>
                                <w:color w:val="auto"/>
                                <w:sz w:val="48"/>
                                <w:szCs w:val="40"/>
                                <w:lang w:bidi="it-IT"/>
                              </w:rPr>
                              <w:t>Di</w:t>
                            </w:r>
                          </w:p>
                          <w:p w14:paraId="7611244C" w14:textId="2B3BDE09" w:rsidR="00D077E9" w:rsidRPr="002542CC" w:rsidRDefault="005D7017" w:rsidP="000D5DC2">
                            <w:pPr>
                              <w:pStyle w:val="Titolo"/>
                              <w:spacing w:after="0"/>
                              <w:jc w:val="center"/>
                              <w:rPr>
                                <w:rFonts w:ascii="Georgia" w:hAnsi="Georgia" w:cs="Times New Roman"/>
                                <w:color w:val="auto"/>
                                <w:sz w:val="48"/>
                                <w:szCs w:val="40"/>
                                <w:lang w:bidi="it-IT"/>
                              </w:rPr>
                            </w:pPr>
                            <w:r w:rsidRPr="002542CC">
                              <w:rPr>
                                <w:rFonts w:ascii="Georgia" w:hAnsi="Georgia" w:cs="Times New Roman"/>
                                <w:color w:val="auto"/>
                                <w:sz w:val="48"/>
                                <w:szCs w:val="40"/>
                                <w:lang w:bidi="it-IT"/>
                              </w:rPr>
                              <w:t xml:space="preserve"> Reti Logiche</w:t>
                            </w:r>
                          </w:p>
                          <w:p w14:paraId="1390DA8E" w14:textId="77777777" w:rsidR="005D7017" w:rsidRPr="002542CC" w:rsidRDefault="005D7017" w:rsidP="00D077E9">
                            <w:pPr>
                              <w:pStyle w:val="Titolo"/>
                              <w:spacing w:after="0"/>
                              <w:rPr>
                                <w:rFonts w:ascii="Georgia" w:hAnsi="Georgia" w:cs="Times New Roman"/>
                                <w:color w:val="auto"/>
                                <w:sz w:val="48"/>
                                <w:szCs w:val="40"/>
                                <w:lang w:bidi="it-IT"/>
                              </w:rPr>
                            </w:pPr>
                          </w:p>
                          <w:p w14:paraId="1621E83A" w14:textId="08AE9A4F" w:rsidR="005D7017" w:rsidRPr="00DD32BD" w:rsidRDefault="005D7017" w:rsidP="005D7017">
                            <w:pPr>
                              <w:pStyle w:val="Titolo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0"/>
                              </w:rPr>
                            </w:pPr>
                            <w:r w:rsidRPr="00DD32BD">
                              <w:rPr>
                                <w:rFonts w:ascii="Times New Roman" w:hAnsi="Times New Roman" w:cs="Times New Roman"/>
                                <w:sz w:val="48"/>
                                <w:szCs w:val="40"/>
                                <w:lang w:bidi="it-IT"/>
                              </w:rPr>
                              <w:t>A.A 2020/2021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D14A9A6" w14:textId="760678BD" w:rsidR="00D077E9" w:rsidRDefault="000D5DC2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152E218" wp14:editId="212A61C4">
                      <wp:extent cx="3459480" cy="0"/>
                      <wp:effectExtent l="0" t="19050" r="2667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5948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1B2905F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7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" strokecolor="#34aba2 [3206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144D4F2E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5D26A86" w14:textId="7E8106F3" w:rsidR="00D077E9" w:rsidRPr="002542CC" w:rsidRDefault="00D077E9" w:rsidP="00AB02A7">
            <w:pPr>
              <w:rPr>
                <w:rFonts w:ascii="Georgia" w:hAnsi="Georgia"/>
                <w:noProof/>
                <w:color w:val="auto"/>
              </w:rPr>
            </w:pPr>
          </w:p>
        </w:tc>
      </w:tr>
      <w:tr w:rsidR="00D077E9" w14:paraId="700EAC2E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Georgia" w:hAnsi="Georgia"/>
                <w:noProof/>
                <w:color w:val="auto"/>
              </w:rPr>
              <w:id w:val="1080870105"/>
              <w:placeholder>
                <w:docPart w:val="FF0A41A4D68D40689B652E55480C5D1E"/>
              </w:placeholder>
              <w15:appearance w15:val="hidden"/>
            </w:sdtPr>
            <w:sdtEndPr/>
            <w:sdtContent>
              <w:p w14:paraId="74E34989" w14:textId="56AB8F18" w:rsidR="00D077E9" w:rsidRPr="002542CC" w:rsidRDefault="005D7017" w:rsidP="00AB02A7">
                <w:pPr>
                  <w:rPr>
                    <w:rFonts w:ascii="Georgia" w:hAnsi="Georgia"/>
                    <w:noProof/>
                    <w:color w:val="auto"/>
                  </w:rPr>
                </w:pPr>
                <w:r w:rsidRPr="002542CC">
                  <w:rPr>
                    <w:rFonts w:ascii="Georgia" w:hAnsi="Georgia"/>
                    <w:noProof/>
                    <w:color w:val="auto"/>
                  </w:rPr>
                  <w:t>Prof. William Fornaciari</w:t>
                </w:r>
              </w:p>
            </w:sdtContent>
          </w:sdt>
          <w:p w14:paraId="4E8904F4" w14:textId="77777777" w:rsidR="00D077E9" w:rsidRPr="002542CC" w:rsidRDefault="00D077E9" w:rsidP="00AB02A7">
            <w:pPr>
              <w:rPr>
                <w:rFonts w:ascii="Georgia" w:hAnsi="Georgia"/>
                <w:noProof/>
                <w:color w:val="auto"/>
                <w:sz w:val="10"/>
                <w:szCs w:val="10"/>
              </w:rPr>
            </w:pPr>
            <w:r w:rsidRPr="002542CC">
              <w:rPr>
                <w:rFonts w:ascii="Georgia" w:hAnsi="Georgia"/>
                <w:noProof/>
                <w:color w:val="auto"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5E22C1D2" wp14:editId="71F5664E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713DC0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" strokecolor="#34aba2 [3206]" strokeweight="3pt">
                      <w10:anchorlock/>
                    </v:line>
                  </w:pict>
                </mc:Fallback>
              </mc:AlternateContent>
            </w:r>
          </w:p>
          <w:p w14:paraId="798FEBF7" w14:textId="77777777" w:rsidR="00D077E9" w:rsidRPr="002542CC" w:rsidRDefault="00D077E9" w:rsidP="00AB02A7">
            <w:pPr>
              <w:rPr>
                <w:rFonts w:ascii="Georgia" w:hAnsi="Georgia"/>
                <w:noProof/>
                <w:color w:val="auto"/>
                <w:sz w:val="10"/>
                <w:szCs w:val="10"/>
              </w:rPr>
            </w:pPr>
          </w:p>
          <w:p w14:paraId="215C4F14" w14:textId="77777777" w:rsidR="00D077E9" w:rsidRPr="002542CC" w:rsidRDefault="00D077E9" w:rsidP="00AB02A7">
            <w:pPr>
              <w:rPr>
                <w:rFonts w:ascii="Georgia" w:hAnsi="Georgia"/>
                <w:noProof/>
                <w:color w:val="auto"/>
                <w:sz w:val="10"/>
                <w:szCs w:val="10"/>
              </w:rPr>
            </w:pPr>
          </w:p>
          <w:p w14:paraId="6D527EEA" w14:textId="1111CDED" w:rsidR="00D077E9" w:rsidRPr="002542CC" w:rsidRDefault="002760B7" w:rsidP="00AB02A7">
            <w:pPr>
              <w:rPr>
                <w:rFonts w:ascii="Georgia" w:hAnsi="Georgia"/>
                <w:noProof/>
                <w:color w:val="auto"/>
              </w:rPr>
            </w:pPr>
            <w:sdt>
              <w:sdtPr>
                <w:rPr>
                  <w:rFonts w:ascii="Georgia" w:hAnsi="Georgia"/>
                  <w:noProof/>
                  <w:color w:val="auto"/>
                </w:rPr>
                <w:id w:val="-1740469667"/>
                <w:placeholder>
                  <w:docPart w:val="6AFF049AB729469AB9CF8186E5A20EC6"/>
                </w:placeholder>
                <w15:appearance w15:val="hidden"/>
              </w:sdtPr>
              <w:sdtEndPr/>
              <w:sdtContent>
                <w:r w:rsidR="005D7017" w:rsidRPr="002542CC">
                  <w:rPr>
                    <w:rFonts w:ascii="Georgia" w:hAnsi="Georgia"/>
                    <w:noProof/>
                    <w:color w:val="auto"/>
                  </w:rPr>
                  <w:t>Leonardo Dezi - 10588151</w:t>
                </w:r>
              </w:sdtContent>
            </w:sdt>
          </w:p>
          <w:p w14:paraId="10DBD03F" w14:textId="11217F8E" w:rsidR="00D077E9" w:rsidRPr="002542CC" w:rsidRDefault="005D7017" w:rsidP="00AB02A7">
            <w:pPr>
              <w:rPr>
                <w:rFonts w:ascii="Georgia" w:hAnsi="Georgia"/>
                <w:noProof/>
                <w:color w:val="auto"/>
              </w:rPr>
            </w:pPr>
            <w:r w:rsidRPr="002542CC">
              <w:rPr>
                <w:rFonts w:ascii="Georgia" w:hAnsi="Georgia"/>
                <w:noProof/>
                <w:color w:val="auto"/>
              </w:rPr>
              <w:t>Roberto Donato - 10576279</w:t>
            </w:r>
          </w:p>
          <w:p w14:paraId="5BD0B077" w14:textId="77777777" w:rsidR="00D077E9" w:rsidRPr="002542CC" w:rsidRDefault="00D077E9" w:rsidP="00AB02A7">
            <w:pPr>
              <w:rPr>
                <w:rFonts w:ascii="Georgia" w:hAnsi="Georgia"/>
                <w:noProof/>
                <w:color w:val="auto"/>
                <w:sz w:val="10"/>
                <w:szCs w:val="10"/>
              </w:rPr>
            </w:pPr>
          </w:p>
        </w:tc>
      </w:tr>
    </w:tbl>
    <w:p w14:paraId="7DF05093" w14:textId="77777777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2096A5B8" wp14:editId="6C85066E">
            <wp:simplePos x="0" y="0"/>
            <wp:positionH relativeFrom="column">
              <wp:posOffset>4560570</wp:posOffset>
            </wp:positionH>
            <wp:positionV relativeFrom="paragraph">
              <wp:posOffset>7387590</wp:posOffset>
            </wp:positionV>
            <wp:extent cx="1680210" cy="1340485"/>
            <wp:effectExtent l="95250" t="95250" r="91440" b="88265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13404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7E19AD" wp14:editId="3DABEEDE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AF552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p w14:paraId="57D9D080" w14:textId="7825433C" w:rsidR="00743DB1" w:rsidRDefault="002542CC" w:rsidP="00743DB1">
      <w:pPr>
        <w:pStyle w:val="Titolo1"/>
        <w:spacing w:line="480" w:lineRule="auto"/>
        <w:jc w:val="center"/>
        <w:rPr>
          <w:rFonts w:ascii="Georgia" w:hAnsi="Georgia"/>
          <w:noProof/>
          <w:color w:val="auto"/>
          <w:sz w:val="96"/>
          <w:szCs w:val="44"/>
          <w:lang w:bidi="it-IT"/>
        </w:rPr>
      </w:pPr>
      <w:r w:rsidRPr="00743DB1">
        <w:rPr>
          <w:rFonts w:ascii="Georgia" w:hAnsi="Georgia"/>
          <w:noProof/>
          <w:color w:val="auto"/>
          <w:sz w:val="96"/>
          <w:szCs w:val="44"/>
          <w:lang w:bidi="it-IT"/>
        </w:rPr>
        <w:lastRenderedPageBreak/>
        <w:t>INDICE</w:t>
      </w:r>
    </w:p>
    <w:p w14:paraId="09DE59AE" w14:textId="77777777" w:rsidR="005F112C" w:rsidRPr="00DD32BD" w:rsidRDefault="005F112C" w:rsidP="005F112C">
      <w:pPr>
        <w:pStyle w:val="Paragrafoelenco"/>
        <w:numPr>
          <w:ilvl w:val="0"/>
          <w:numId w:val="5"/>
        </w:numPr>
        <w:rPr>
          <w:rFonts w:ascii="Georgia" w:hAnsi="Georgia"/>
          <w:color w:val="auto"/>
          <w:sz w:val="44"/>
          <w:szCs w:val="36"/>
        </w:rPr>
      </w:pPr>
      <w:r w:rsidRPr="00DD32BD">
        <w:rPr>
          <w:rFonts w:ascii="Georgia" w:hAnsi="Georgia"/>
          <w:color w:val="auto"/>
          <w:sz w:val="44"/>
          <w:szCs w:val="36"/>
        </w:rPr>
        <w:t>Introduzione</w:t>
      </w:r>
    </w:p>
    <w:p w14:paraId="32231D69" w14:textId="77777777" w:rsidR="005F112C" w:rsidRPr="00504DC8" w:rsidRDefault="005F112C" w:rsidP="005F112C">
      <w:pPr>
        <w:pStyle w:val="Paragrafoelenco"/>
        <w:numPr>
          <w:ilvl w:val="1"/>
          <w:numId w:val="5"/>
        </w:numPr>
        <w:spacing w:line="240" w:lineRule="auto"/>
        <w:rPr>
          <w:rFonts w:ascii="Georgia" w:hAnsi="Georgia"/>
          <w:color w:val="auto"/>
          <w:sz w:val="36"/>
          <w:szCs w:val="28"/>
        </w:rPr>
      </w:pPr>
      <w:r w:rsidRPr="00504DC8">
        <w:rPr>
          <w:rFonts w:ascii="Georgia" w:hAnsi="Georgia"/>
          <w:color w:val="auto"/>
          <w:sz w:val="36"/>
          <w:szCs w:val="28"/>
        </w:rPr>
        <w:t>Scopo del progetto</w:t>
      </w:r>
    </w:p>
    <w:p w14:paraId="082C1DA3" w14:textId="01EB4462" w:rsidR="005F112C" w:rsidRDefault="005F112C" w:rsidP="005F112C">
      <w:pPr>
        <w:pStyle w:val="Paragrafoelenco"/>
        <w:numPr>
          <w:ilvl w:val="1"/>
          <w:numId w:val="5"/>
        </w:numPr>
        <w:spacing w:line="240" w:lineRule="auto"/>
        <w:rPr>
          <w:rFonts w:ascii="Georgia" w:hAnsi="Georgia"/>
          <w:color w:val="auto"/>
          <w:sz w:val="36"/>
          <w:szCs w:val="28"/>
        </w:rPr>
      </w:pPr>
      <w:r w:rsidRPr="00504DC8">
        <w:rPr>
          <w:rFonts w:ascii="Georgia" w:hAnsi="Georgia"/>
          <w:color w:val="auto"/>
          <w:sz w:val="36"/>
          <w:szCs w:val="28"/>
        </w:rPr>
        <w:t>Interfaccia del componente</w:t>
      </w:r>
    </w:p>
    <w:p w14:paraId="1F79BD8D" w14:textId="77777777" w:rsidR="005F112C" w:rsidRDefault="005F112C" w:rsidP="005F112C">
      <w:pPr>
        <w:pStyle w:val="Paragrafoelenco"/>
        <w:numPr>
          <w:ilvl w:val="1"/>
          <w:numId w:val="5"/>
        </w:numPr>
        <w:spacing w:line="240" w:lineRule="auto"/>
        <w:rPr>
          <w:rFonts w:ascii="Georgia" w:hAnsi="Georgia"/>
          <w:color w:val="auto"/>
          <w:sz w:val="36"/>
          <w:szCs w:val="28"/>
        </w:rPr>
      </w:pPr>
      <w:r>
        <w:rPr>
          <w:rFonts w:ascii="Georgia" w:hAnsi="Georgia"/>
          <w:color w:val="auto"/>
          <w:sz w:val="36"/>
          <w:szCs w:val="28"/>
        </w:rPr>
        <w:t>Algoritmo utilizzato</w:t>
      </w:r>
    </w:p>
    <w:p w14:paraId="1C697AB4" w14:textId="77777777" w:rsidR="005F112C" w:rsidRDefault="005F112C" w:rsidP="005F112C">
      <w:pPr>
        <w:pStyle w:val="Paragrafoelenco"/>
        <w:numPr>
          <w:ilvl w:val="1"/>
          <w:numId w:val="5"/>
        </w:numPr>
        <w:spacing w:line="240" w:lineRule="auto"/>
        <w:rPr>
          <w:rFonts w:ascii="Georgia" w:hAnsi="Georgia"/>
          <w:color w:val="auto"/>
          <w:sz w:val="36"/>
          <w:szCs w:val="28"/>
        </w:rPr>
      </w:pPr>
      <w:r>
        <w:rPr>
          <w:rFonts w:ascii="Georgia" w:hAnsi="Georgia"/>
          <w:color w:val="auto"/>
          <w:sz w:val="36"/>
          <w:szCs w:val="28"/>
        </w:rPr>
        <w:t>Memoria</w:t>
      </w:r>
    </w:p>
    <w:p w14:paraId="159512E0" w14:textId="77777777" w:rsidR="005F112C" w:rsidRDefault="005F112C" w:rsidP="005F112C">
      <w:pPr>
        <w:pStyle w:val="Paragrafoelenco"/>
        <w:numPr>
          <w:ilvl w:val="1"/>
          <w:numId w:val="5"/>
        </w:numPr>
        <w:spacing w:line="240" w:lineRule="auto"/>
        <w:rPr>
          <w:rFonts w:ascii="Georgia" w:hAnsi="Georgia"/>
          <w:color w:val="auto"/>
          <w:sz w:val="36"/>
          <w:szCs w:val="28"/>
        </w:rPr>
      </w:pPr>
      <w:r>
        <w:rPr>
          <w:rFonts w:ascii="Georgia" w:hAnsi="Georgia"/>
          <w:color w:val="auto"/>
          <w:sz w:val="36"/>
          <w:szCs w:val="28"/>
        </w:rPr>
        <w:t>Esempio</w:t>
      </w:r>
    </w:p>
    <w:p w14:paraId="1301D9CB" w14:textId="77777777" w:rsidR="005F112C" w:rsidRPr="00743DB1" w:rsidRDefault="005F112C" w:rsidP="005F112C">
      <w:pPr>
        <w:spacing w:line="240" w:lineRule="auto"/>
        <w:rPr>
          <w:rFonts w:ascii="Georgia" w:hAnsi="Georgia"/>
          <w:color w:val="auto"/>
          <w:sz w:val="36"/>
          <w:szCs w:val="28"/>
        </w:rPr>
      </w:pPr>
    </w:p>
    <w:p w14:paraId="490CFFFC" w14:textId="77777777" w:rsidR="005F112C" w:rsidRPr="00504DC8" w:rsidRDefault="005F112C" w:rsidP="005F112C">
      <w:pPr>
        <w:pStyle w:val="Paragrafoelenco"/>
        <w:numPr>
          <w:ilvl w:val="0"/>
          <w:numId w:val="5"/>
        </w:numPr>
        <w:rPr>
          <w:rFonts w:ascii="Georgia" w:hAnsi="Georgia"/>
          <w:color w:val="auto"/>
          <w:sz w:val="44"/>
          <w:szCs w:val="36"/>
        </w:rPr>
      </w:pPr>
      <w:r w:rsidRPr="00DD32BD">
        <w:rPr>
          <w:rFonts w:ascii="Georgia" w:hAnsi="Georgia"/>
          <w:color w:val="auto"/>
          <w:sz w:val="44"/>
          <w:szCs w:val="36"/>
        </w:rPr>
        <w:t>Architettura</w:t>
      </w:r>
    </w:p>
    <w:p w14:paraId="12C54C14" w14:textId="77777777" w:rsidR="005F112C" w:rsidRPr="00504DC8" w:rsidRDefault="005F112C" w:rsidP="005F112C">
      <w:pPr>
        <w:pStyle w:val="Paragrafoelenco"/>
        <w:numPr>
          <w:ilvl w:val="0"/>
          <w:numId w:val="5"/>
        </w:numPr>
        <w:rPr>
          <w:rFonts w:ascii="Georgia" w:hAnsi="Georgia"/>
          <w:color w:val="auto"/>
          <w:sz w:val="44"/>
          <w:szCs w:val="36"/>
        </w:rPr>
      </w:pPr>
      <w:r w:rsidRPr="00DD32BD">
        <w:rPr>
          <w:rFonts w:ascii="Georgia" w:hAnsi="Georgia"/>
          <w:color w:val="auto"/>
          <w:sz w:val="44"/>
          <w:szCs w:val="36"/>
        </w:rPr>
        <w:t>Risultati sperimentali</w:t>
      </w:r>
    </w:p>
    <w:p w14:paraId="7B3735C3" w14:textId="6B667F3C" w:rsidR="005F112C" w:rsidRPr="005F112C" w:rsidRDefault="005F112C" w:rsidP="005F112C">
      <w:pPr>
        <w:pStyle w:val="Paragrafoelenco"/>
        <w:numPr>
          <w:ilvl w:val="0"/>
          <w:numId w:val="5"/>
        </w:numPr>
        <w:rPr>
          <w:rFonts w:ascii="Georgia" w:hAnsi="Georgia"/>
          <w:color w:val="auto"/>
          <w:sz w:val="44"/>
          <w:szCs w:val="36"/>
        </w:rPr>
      </w:pPr>
      <w:r w:rsidRPr="00DD32BD">
        <w:rPr>
          <w:rFonts w:ascii="Georgia" w:hAnsi="Georgia"/>
          <w:color w:val="auto"/>
          <w:sz w:val="44"/>
          <w:szCs w:val="36"/>
        </w:rPr>
        <w:t>Conclusioni</w:t>
      </w:r>
    </w:p>
    <w:p w14:paraId="7500B9EC" w14:textId="77777777" w:rsidR="005F112C" w:rsidRDefault="005F112C" w:rsidP="003F1B4B">
      <w:pPr>
        <w:spacing w:line="480" w:lineRule="auto"/>
        <w:rPr>
          <w:rFonts w:ascii="Georgia" w:hAnsi="Georgia"/>
          <w:noProof/>
          <w:color w:val="auto"/>
          <w:sz w:val="40"/>
          <w:szCs w:val="32"/>
        </w:rPr>
      </w:pPr>
    </w:p>
    <w:p w14:paraId="12E29F1D" w14:textId="77777777" w:rsidR="005F112C" w:rsidRDefault="005F112C" w:rsidP="003F1B4B">
      <w:pPr>
        <w:spacing w:line="480" w:lineRule="auto"/>
        <w:rPr>
          <w:rFonts w:ascii="Georgia" w:hAnsi="Georgia"/>
          <w:noProof/>
          <w:color w:val="auto"/>
          <w:sz w:val="40"/>
          <w:szCs w:val="32"/>
        </w:rPr>
      </w:pPr>
    </w:p>
    <w:p w14:paraId="3C3E98ED" w14:textId="77777777" w:rsidR="005F112C" w:rsidRDefault="005F112C" w:rsidP="003F1B4B">
      <w:pPr>
        <w:spacing w:line="480" w:lineRule="auto"/>
        <w:rPr>
          <w:rFonts w:ascii="Georgia" w:hAnsi="Georgia"/>
          <w:noProof/>
          <w:color w:val="auto"/>
          <w:sz w:val="40"/>
          <w:szCs w:val="32"/>
        </w:rPr>
      </w:pPr>
    </w:p>
    <w:p w14:paraId="14ABCCD6" w14:textId="77777777" w:rsidR="005F112C" w:rsidRDefault="005F112C" w:rsidP="003F1B4B">
      <w:pPr>
        <w:spacing w:line="480" w:lineRule="auto"/>
        <w:rPr>
          <w:rFonts w:ascii="Georgia" w:hAnsi="Georgia"/>
          <w:noProof/>
          <w:color w:val="auto"/>
          <w:sz w:val="40"/>
          <w:szCs w:val="32"/>
        </w:rPr>
      </w:pPr>
    </w:p>
    <w:p w14:paraId="66B9749F" w14:textId="77777777" w:rsidR="005F112C" w:rsidRDefault="005F112C" w:rsidP="003F1B4B">
      <w:pPr>
        <w:spacing w:line="480" w:lineRule="auto"/>
        <w:rPr>
          <w:rFonts w:ascii="Georgia" w:hAnsi="Georgia"/>
          <w:noProof/>
          <w:color w:val="auto"/>
          <w:sz w:val="40"/>
          <w:szCs w:val="32"/>
        </w:rPr>
      </w:pPr>
    </w:p>
    <w:p w14:paraId="0BAC0159" w14:textId="77777777" w:rsidR="005F112C" w:rsidRDefault="005F112C" w:rsidP="003F1B4B">
      <w:pPr>
        <w:spacing w:line="480" w:lineRule="auto"/>
        <w:rPr>
          <w:rFonts w:ascii="Georgia" w:hAnsi="Georgia"/>
          <w:noProof/>
          <w:color w:val="auto"/>
          <w:sz w:val="40"/>
          <w:szCs w:val="32"/>
        </w:rPr>
      </w:pPr>
    </w:p>
    <w:p w14:paraId="371CE0BC" w14:textId="77777777" w:rsidR="005F112C" w:rsidRDefault="005F112C" w:rsidP="003F1B4B">
      <w:pPr>
        <w:spacing w:line="480" w:lineRule="auto"/>
        <w:rPr>
          <w:rFonts w:ascii="Georgia" w:hAnsi="Georgia"/>
          <w:noProof/>
          <w:color w:val="auto"/>
          <w:sz w:val="40"/>
          <w:szCs w:val="32"/>
        </w:rPr>
      </w:pPr>
    </w:p>
    <w:p w14:paraId="4453FC22" w14:textId="77777777" w:rsidR="005F112C" w:rsidRDefault="005F112C" w:rsidP="002253DB">
      <w:pPr>
        <w:spacing w:line="480" w:lineRule="auto"/>
        <w:jc w:val="center"/>
        <w:rPr>
          <w:rFonts w:ascii="Georgia" w:hAnsi="Georgia"/>
          <w:noProof/>
          <w:color w:val="auto"/>
          <w:sz w:val="40"/>
          <w:szCs w:val="32"/>
        </w:rPr>
      </w:pPr>
    </w:p>
    <w:p w14:paraId="5E20DD0D" w14:textId="69E654E6" w:rsidR="006212C3" w:rsidRPr="003F1B4B" w:rsidRDefault="006212C3" w:rsidP="003F1B4B">
      <w:pPr>
        <w:spacing w:line="480" w:lineRule="auto"/>
        <w:rPr>
          <w:rFonts w:ascii="Georgia" w:hAnsi="Georgia"/>
          <w:noProof/>
          <w:color w:val="auto"/>
          <w:sz w:val="40"/>
          <w:szCs w:val="32"/>
        </w:rPr>
      </w:pPr>
      <w:r w:rsidRPr="005A5636">
        <w:rPr>
          <w:rFonts w:ascii="Georgia" w:hAnsi="Georgia"/>
          <w:noProof/>
          <w:color w:val="auto"/>
          <w:sz w:val="40"/>
          <w:szCs w:val="32"/>
        </w:rPr>
        <w:lastRenderedPageBreak/>
        <w:t>INTRODUZIONE</w:t>
      </w:r>
    </w:p>
    <w:p w14:paraId="68610754" w14:textId="2DCD1E8E" w:rsidR="006212C3" w:rsidRPr="005A5636" w:rsidRDefault="006212C3" w:rsidP="003F1B4B">
      <w:pPr>
        <w:pStyle w:val="Paragrafoelenco"/>
        <w:numPr>
          <w:ilvl w:val="1"/>
          <w:numId w:val="7"/>
        </w:numPr>
        <w:spacing w:line="360" w:lineRule="auto"/>
        <w:rPr>
          <w:rFonts w:ascii="Georgia" w:hAnsi="Georgia"/>
          <w:noProof/>
          <w:color w:val="auto"/>
          <w:sz w:val="36"/>
          <w:szCs w:val="28"/>
        </w:rPr>
      </w:pPr>
      <w:r w:rsidRPr="005A5636">
        <w:rPr>
          <w:rFonts w:ascii="Georgia" w:hAnsi="Georgia"/>
          <w:noProof/>
          <w:color w:val="auto"/>
          <w:sz w:val="36"/>
          <w:szCs w:val="28"/>
        </w:rPr>
        <w:t>Scopo del progetto</w:t>
      </w:r>
    </w:p>
    <w:p w14:paraId="722633F1" w14:textId="3CEAC99D" w:rsidR="006212C3" w:rsidRPr="005A5636" w:rsidRDefault="006212C3" w:rsidP="006212C3">
      <w:pPr>
        <w:rPr>
          <w:rFonts w:ascii="Georgia" w:hAnsi="Georgia"/>
          <w:b w:val="0"/>
          <w:bCs/>
          <w:noProof/>
          <w:color w:val="auto"/>
        </w:rPr>
      </w:pPr>
      <w:r w:rsidRPr="005A5636">
        <w:rPr>
          <w:rFonts w:ascii="Georgia" w:hAnsi="Georgia"/>
          <w:b w:val="0"/>
          <w:bCs/>
          <w:noProof/>
          <w:color w:val="auto"/>
        </w:rPr>
        <w:t>Il progetto prevede la realizzazione di un hardware in grado di equalizzare l’istogramma di un immagine in scala di grigi a 256 bit.</w:t>
      </w:r>
    </w:p>
    <w:p w14:paraId="67B73C5B" w14:textId="77777777" w:rsidR="006212C3" w:rsidRPr="006212C3" w:rsidRDefault="006212C3" w:rsidP="006212C3">
      <w:pPr>
        <w:rPr>
          <w:noProof/>
          <w:color w:val="auto"/>
          <w:sz w:val="36"/>
          <w:szCs w:val="28"/>
        </w:rPr>
      </w:pPr>
    </w:p>
    <w:p w14:paraId="610BD057" w14:textId="1300F1A0" w:rsidR="00F32E81" w:rsidRPr="005A5636" w:rsidRDefault="00F32E81" w:rsidP="003F1B4B">
      <w:pPr>
        <w:pStyle w:val="Paragrafoelenco"/>
        <w:numPr>
          <w:ilvl w:val="1"/>
          <w:numId w:val="7"/>
        </w:numPr>
        <w:spacing w:line="360" w:lineRule="auto"/>
        <w:rPr>
          <w:rFonts w:ascii="Georgia" w:hAnsi="Georgia"/>
          <w:noProof/>
          <w:color w:val="auto"/>
          <w:sz w:val="36"/>
          <w:szCs w:val="28"/>
        </w:rPr>
      </w:pPr>
      <w:r w:rsidRPr="005A5636">
        <w:rPr>
          <w:rFonts w:ascii="Georgia" w:hAnsi="Georgia"/>
          <w:noProof/>
          <w:color w:val="auto"/>
          <w:sz w:val="36"/>
          <w:szCs w:val="28"/>
        </w:rPr>
        <w:t>Interfaccia del componente</w:t>
      </w:r>
    </w:p>
    <w:p w14:paraId="42984CCA" w14:textId="0B913216" w:rsidR="00F32E81" w:rsidRPr="005A5636" w:rsidRDefault="00F32E81" w:rsidP="00F32E81">
      <w:pPr>
        <w:autoSpaceDE w:val="0"/>
        <w:autoSpaceDN w:val="0"/>
        <w:adjustRightInd w:val="0"/>
        <w:spacing w:line="240" w:lineRule="auto"/>
        <w:rPr>
          <w:rFonts w:ascii="Georgia" w:eastAsia="ArialMT" w:hAnsi="Georgia" w:cs="ArialMT"/>
          <w:b w:val="0"/>
          <w:color w:val="auto"/>
          <w:szCs w:val="26"/>
        </w:rPr>
      </w:pPr>
      <w:r w:rsidRPr="005A5636">
        <w:rPr>
          <w:rFonts w:ascii="Georgia" w:eastAsia="ArialMT" w:hAnsi="Georgia" w:cs="ArialMT"/>
          <w:b w:val="0"/>
          <w:color w:val="auto"/>
          <w:szCs w:val="26"/>
        </w:rPr>
        <w:t>Il componente da descrivere possiede la seguente interfaccia:</w:t>
      </w:r>
    </w:p>
    <w:p w14:paraId="5C3B232C" w14:textId="77777777" w:rsidR="00F32E81" w:rsidRPr="00F32E81" w:rsidRDefault="00F32E81" w:rsidP="00F32E81">
      <w:pPr>
        <w:autoSpaceDE w:val="0"/>
        <w:autoSpaceDN w:val="0"/>
        <w:adjustRightInd w:val="0"/>
        <w:spacing w:line="240" w:lineRule="auto"/>
        <w:rPr>
          <w:rFonts w:ascii="Georgia" w:eastAsia="ArialMT" w:hAnsi="Georgia" w:cs="ArialMT"/>
          <w:b w:val="0"/>
          <w:color w:val="auto"/>
          <w:szCs w:val="26"/>
        </w:rPr>
      </w:pPr>
    </w:p>
    <w:p w14:paraId="67C6B18E" w14:textId="77777777" w:rsidR="00F32E81" w:rsidRPr="00504DC8" w:rsidRDefault="00F32E81" w:rsidP="00F32E81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</w:pPr>
      <w:proofErr w:type="spell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entity</w:t>
      </w:r>
      <w:proofErr w:type="spell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 </w:t>
      </w:r>
      <w:proofErr w:type="spell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project_reti_logiche</w:t>
      </w:r>
      <w:proofErr w:type="spell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 </w:t>
      </w:r>
      <w:proofErr w:type="spell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is</w:t>
      </w:r>
      <w:proofErr w:type="spellEnd"/>
    </w:p>
    <w:p w14:paraId="4C967C10" w14:textId="77777777" w:rsidR="00F32E81" w:rsidRPr="00504DC8" w:rsidRDefault="00F32E81" w:rsidP="00F32E81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</w:pPr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port (</w:t>
      </w:r>
    </w:p>
    <w:p w14:paraId="442245BB" w14:textId="77777777" w:rsidR="00F32E81" w:rsidRPr="00504DC8" w:rsidRDefault="00F32E81" w:rsidP="00F32E81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</w:pPr>
      <w:proofErr w:type="spell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i_</w:t>
      </w:r>
      <w:proofErr w:type="gram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clk</w:t>
      </w:r>
      <w:proofErr w:type="spell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 :</w:t>
      </w:r>
      <w:proofErr w:type="gram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 in </w:t>
      </w:r>
      <w:proofErr w:type="spell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std_logic</w:t>
      </w:r>
      <w:proofErr w:type="spell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;</w:t>
      </w:r>
    </w:p>
    <w:p w14:paraId="71DA018E" w14:textId="77777777" w:rsidR="00F32E81" w:rsidRPr="00504DC8" w:rsidRDefault="00F32E81" w:rsidP="00F32E81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</w:pPr>
      <w:proofErr w:type="spell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i_</w:t>
      </w:r>
      <w:proofErr w:type="gram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rst</w:t>
      </w:r>
      <w:proofErr w:type="spell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 :</w:t>
      </w:r>
      <w:proofErr w:type="gram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 in </w:t>
      </w:r>
      <w:proofErr w:type="spell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std_logic</w:t>
      </w:r>
      <w:proofErr w:type="spell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;</w:t>
      </w:r>
    </w:p>
    <w:p w14:paraId="537A90A2" w14:textId="77777777" w:rsidR="00F32E81" w:rsidRPr="00504DC8" w:rsidRDefault="00F32E81" w:rsidP="00F32E81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</w:pPr>
      <w:proofErr w:type="spell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i_</w:t>
      </w:r>
      <w:proofErr w:type="gram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start</w:t>
      </w:r>
      <w:proofErr w:type="spell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 :</w:t>
      </w:r>
      <w:proofErr w:type="gram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 in </w:t>
      </w:r>
      <w:proofErr w:type="spell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std_logic</w:t>
      </w:r>
      <w:proofErr w:type="spell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;</w:t>
      </w:r>
    </w:p>
    <w:p w14:paraId="200B6DFF" w14:textId="77777777" w:rsidR="00F32E81" w:rsidRPr="00504DC8" w:rsidRDefault="00F32E81" w:rsidP="00F32E81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</w:pPr>
      <w:proofErr w:type="spell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i_</w:t>
      </w:r>
      <w:proofErr w:type="gram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data</w:t>
      </w:r>
      <w:proofErr w:type="spell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 :</w:t>
      </w:r>
      <w:proofErr w:type="gram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 in </w:t>
      </w:r>
      <w:proofErr w:type="spell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std_logic_vector</w:t>
      </w:r>
      <w:proofErr w:type="spell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(7 </w:t>
      </w:r>
      <w:proofErr w:type="spell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downto</w:t>
      </w:r>
      <w:proofErr w:type="spell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 0);</w:t>
      </w:r>
    </w:p>
    <w:p w14:paraId="71878CA0" w14:textId="77777777" w:rsidR="00F32E81" w:rsidRPr="00504DC8" w:rsidRDefault="00F32E81" w:rsidP="00F32E81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</w:pPr>
      <w:proofErr w:type="spell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o_</w:t>
      </w:r>
      <w:proofErr w:type="gram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address</w:t>
      </w:r>
      <w:proofErr w:type="spell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 :</w:t>
      </w:r>
      <w:proofErr w:type="gram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 out </w:t>
      </w:r>
      <w:proofErr w:type="spell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std_logic_vector</w:t>
      </w:r>
      <w:proofErr w:type="spell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(15 </w:t>
      </w:r>
      <w:proofErr w:type="spell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downto</w:t>
      </w:r>
      <w:proofErr w:type="spell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 0);</w:t>
      </w:r>
    </w:p>
    <w:p w14:paraId="782AD0C8" w14:textId="77777777" w:rsidR="00F32E81" w:rsidRPr="00504DC8" w:rsidRDefault="00F32E81" w:rsidP="00F32E81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</w:pPr>
      <w:proofErr w:type="spell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o_</w:t>
      </w:r>
      <w:proofErr w:type="gram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done</w:t>
      </w:r>
      <w:proofErr w:type="spell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 :</w:t>
      </w:r>
      <w:proofErr w:type="gram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 out </w:t>
      </w:r>
      <w:proofErr w:type="spell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std_logic</w:t>
      </w:r>
      <w:proofErr w:type="spell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;</w:t>
      </w:r>
    </w:p>
    <w:p w14:paraId="1D986FD6" w14:textId="77777777" w:rsidR="00F32E81" w:rsidRPr="00504DC8" w:rsidRDefault="00F32E81" w:rsidP="00F32E81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</w:pPr>
      <w:proofErr w:type="spell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o_</w:t>
      </w:r>
      <w:proofErr w:type="gram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en</w:t>
      </w:r>
      <w:proofErr w:type="spell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 :</w:t>
      </w:r>
      <w:proofErr w:type="gram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 out </w:t>
      </w:r>
      <w:proofErr w:type="spell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std_logic</w:t>
      </w:r>
      <w:proofErr w:type="spell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;</w:t>
      </w:r>
    </w:p>
    <w:p w14:paraId="7C071CDC" w14:textId="77777777" w:rsidR="00F32E81" w:rsidRPr="00504DC8" w:rsidRDefault="00F32E81" w:rsidP="00F32E81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</w:pPr>
      <w:proofErr w:type="spell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o_</w:t>
      </w:r>
      <w:proofErr w:type="gram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we</w:t>
      </w:r>
      <w:proofErr w:type="spell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 :</w:t>
      </w:r>
      <w:proofErr w:type="gram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 out </w:t>
      </w:r>
      <w:proofErr w:type="spell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std_logic</w:t>
      </w:r>
      <w:proofErr w:type="spell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;</w:t>
      </w:r>
    </w:p>
    <w:p w14:paraId="531D8E10" w14:textId="3FE04746" w:rsidR="00F32E81" w:rsidRPr="00504DC8" w:rsidRDefault="00F32E81" w:rsidP="00F32E81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</w:pPr>
      <w:proofErr w:type="spell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o_</w:t>
      </w:r>
      <w:proofErr w:type="gram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data</w:t>
      </w:r>
      <w:proofErr w:type="spell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 :</w:t>
      </w:r>
      <w:proofErr w:type="gram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 out </w:t>
      </w:r>
      <w:proofErr w:type="spell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std_logic_vector</w:t>
      </w:r>
      <w:proofErr w:type="spell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 (7 </w:t>
      </w:r>
      <w:proofErr w:type="spell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downto</w:t>
      </w:r>
      <w:proofErr w:type="spell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 0);</w:t>
      </w:r>
    </w:p>
    <w:p w14:paraId="2FDFE144" w14:textId="6E90F143" w:rsidR="00F32E81" w:rsidRPr="00504DC8" w:rsidRDefault="00F32E81" w:rsidP="00F32E81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</w:pPr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 xml:space="preserve">end </w:t>
      </w:r>
      <w:proofErr w:type="spellStart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project_reti_logiche</w:t>
      </w:r>
      <w:proofErr w:type="spellEnd"/>
      <w:r w:rsidRPr="00504DC8">
        <w:rPr>
          <w:rFonts w:asciiTheme="majorHAnsi" w:eastAsia="ArialMT" w:hAnsiTheme="majorHAnsi" w:cstheme="majorHAnsi"/>
          <w:b w:val="0"/>
          <w:i/>
          <w:iCs/>
          <w:color w:val="auto"/>
          <w:sz w:val="24"/>
          <w:szCs w:val="24"/>
        </w:rPr>
        <w:t>;</w:t>
      </w:r>
    </w:p>
    <w:p w14:paraId="498486C2" w14:textId="77777777" w:rsidR="00F32E81" w:rsidRPr="00F32E81" w:rsidRDefault="00F32E81" w:rsidP="00F32E81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b w:val="0"/>
          <w:color w:val="auto"/>
          <w:sz w:val="24"/>
          <w:szCs w:val="24"/>
        </w:rPr>
      </w:pPr>
    </w:p>
    <w:p w14:paraId="3AD1C54C" w14:textId="77777777" w:rsidR="00F32E81" w:rsidRPr="00F32E81" w:rsidRDefault="00F32E81" w:rsidP="00504DC8">
      <w:pPr>
        <w:autoSpaceDE w:val="0"/>
        <w:autoSpaceDN w:val="0"/>
        <w:adjustRightInd w:val="0"/>
        <w:spacing w:line="240" w:lineRule="auto"/>
        <w:rPr>
          <w:rFonts w:ascii="Georgia" w:eastAsia="ArialMT" w:hAnsi="Georgia" w:cstheme="majorHAnsi"/>
          <w:b w:val="0"/>
          <w:color w:val="auto"/>
          <w:szCs w:val="28"/>
        </w:rPr>
      </w:pPr>
      <w:r w:rsidRPr="00F32E81">
        <w:rPr>
          <w:rFonts w:ascii="Georgia" w:eastAsia="ArialMT" w:hAnsi="Georgia" w:cstheme="majorHAnsi"/>
          <w:b w:val="0"/>
          <w:color w:val="auto"/>
          <w:szCs w:val="28"/>
        </w:rPr>
        <w:t>In particolare:</w:t>
      </w:r>
    </w:p>
    <w:p w14:paraId="532C18B1" w14:textId="77777777" w:rsidR="00F32E81" w:rsidRPr="00F32E81" w:rsidRDefault="00F32E81" w:rsidP="00504DC8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Georgia" w:eastAsia="ArialMT" w:hAnsi="Georgia" w:cstheme="majorHAnsi"/>
          <w:b w:val="0"/>
          <w:color w:val="auto"/>
          <w:szCs w:val="28"/>
        </w:rPr>
      </w:pPr>
      <w:r w:rsidRPr="00F32E81">
        <w:rPr>
          <w:rFonts w:ascii="Georgia" w:eastAsia="ArialMT" w:hAnsi="Georgia" w:cstheme="majorHAnsi"/>
          <w:b w:val="0"/>
          <w:color w:val="auto"/>
          <w:szCs w:val="28"/>
        </w:rPr>
        <w:t xml:space="preserve">il nome del modulo deve essere </w:t>
      </w:r>
      <w:proofErr w:type="spellStart"/>
      <w:r w:rsidRPr="00F32E81">
        <w:rPr>
          <w:rFonts w:ascii="Georgia" w:eastAsia="ArialMT" w:hAnsi="Georgia" w:cstheme="majorHAnsi"/>
          <w:b w:val="0"/>
          <w:color w:val="auto"/>
          <w:szCs w:val="28"/>
        </w:rPr>
        <w:t>project_reti_logiche</w:t>
      </w:r>
      <w:proofErr w:type="spellEnd"/>
    </w:p>
    <w:p w14:paraId="54789311" w14:textId="77777777" w:rsidR="00F32E81" w:rsidRPr="00F32E81" w:rsidRDefault="00F32E81" w:rsidP="00504DC8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Georgia" w:eastAsia="ArialMT" w:hAnsi="Georgia" w:cstheme="majorHAnsi"/>
          <w:b w:val="0"/>
          <w:color w:val="auto"/>
          <w:szCs w:val="28"/>
        </w:rPr>
      </w:pPr>
      <w:proofErr w:type="spellStart"/>
      <w:r w:rsidRPr="00F32E81">
        <w:rPr>
          <w:rFonts w:ascii="Georgia" w:eastAsia="ArialMT" w:hAnsi="Georgia" w:cstheme="majorHAnsi"/>
          <w:b w:val="0"/>
          <w:color w:val="auto"/>
          <w:szCs w:val="28"/>
        </w:rPr>
        <w:t>i_clk</w:t>
      </w:r>
      <w:proofErr w:type="spellEnd"/>
      <w:r w:rsidRPr="00F32E81">
        <w:rPr>
          <w:rFonts w:ascii="Georgia" w:eastAsia="ArialMT" w:hAnsi="Georgia" w:cstheme="majorHAnsi"/>
          <w:b w:val="0"/>
          <w:color w:val="auto"/>
          <w:szCs w:val="28"/>
        </w:rPr>
        <w:t xml:space="preserve"> è il segnale di CLOCK in ingresso generato dal </w:t>
      </w:r>
      <w:proofErr w:type="spellStart"/>
      <w:r w:rsidRPr="00F32E81">
        <w:rPr>
          <w:rFonts w:ascii="Georgia" w:eastAsia="ArialMT" w:hAnsi="Georgia" w:cstheme="majorHAnsi"/>
          <w:b w:val="0"/>
          <w:color w:val="auto"/>
          <w:szCs w:val="28"/>
        </w:rPr>
        <w:t>TestBench</w:t>
      </w:r>
      <w:proofErr w:type="spellEnd"/>
      <w:r w:rsidRPr="00F32E81">
        <w:rPr>
          <w:rFonts w:ascii="Georgia" w:eastAsia="ArialMT" w:hAnsi="Georgia" w:cstheme="majorHAnsi"/>
          <w:b w:val="0"/>
          <w:color w:val="auto"/>
          <w:szCs w:val="28"/>
        </w:rPr>
        <w:t>;</w:t>
      </w:r>
    </w:p>
    <w:p w14:paraId="4F0BCA22" w14:textId="77777777" w:rsidR="00F32E81" w:rsidRPr="00F32E81" w:rsidRDefault="00F32E81" w:rsidP="00504DC8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Georgia" w:eastAsia="ArialMT" w:hAnsi="Georgia" w:cstheme="majorHAnsi"/>
          <w:b w:val="0"/>
          <w:color w:val="auto"/>
          <w:szCs w:val="28"/>
        </w:rPr>
      </w:pPr>
      <w:r w:rsidRPr="00F32E81">
        <w:rPr>
          <w:rFonts w:ascii="Georgia" w:eastAsia="ArialMT" w:hAnsi="Georgia" w:cstheme="majorHAnsi"/>
          <w:b w:val="0"/>
          <w:color w:val="auto"/>
          <w:szCs w:val="28"/>
        </w:rPr>
        <w:t xml:space="preserve"> </w:t>
      </w:r>
      <w:proofErr w:type="spellStart"/>
      <w:r w:rsidRPr="00F32E81">
        <w:rPr>
          <w:rFonts w:ascii="Georgia" w:eastAsia="ArialMT" w:hAnsi="Georgia" w:cstheme="majorHAnsi"/>
          <w:b w:val="0"/>
          <w:color w:val="auto"/>
          <w:szCs w:val="28"/>
        </w:rPr>
        <w:t>i_rst</w:t>
      </w:r>
      <w:proofErr w:type="spellEnd"/>
      <w:r w:rsidRPr="00F32E81">
        <w:rPr>
          <w:rFonts w:ascii="Georgia" w:eastAsia="ArialMT" w:hAnsi="Georgia" w:cstheme="majorHAnsi"/>
          <w:b w:val="0"/>
          <w:color w:val="auto"/>
          <w:szCs w:val="28"/>
        </w:rPr>
        <w:t xml:space="preserve"> è il segnale di RESET che inizializza la macchina pronta per ricevere il primo segnale di START;</w:t>
      </w:r>
    </w:p>
    <w:p w14:paraId="23E2D554" w14:textId="77777777" w:rsidR="00F32E81" w:rsidRPr="00F32E81" w:rsidRDefault="00F32E81" w:rsidP="00504DC8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Georgia" w:eastAsia="ArialMT" w:hAnsi="Georgia" w:cstheme="majorHAnsi"/>
          <w:b w:val="0"/>
          <w:color w:val="auto"/>
          <w:szCs w:val="28"/>
        </w:rPr>
      </w:pPr>
      <w:r w:rsidRPr="00F32E81">
        <w:rPr>
          <w:rFonts w:ascii="Georgia" w:eastAsia="ArialMT" w:hAnsi="Georgia" w:cstheme="majorHAnsi"/>
          <w:b w:val="0"/>
          <w:color w:val="auto"/>
          <w:szCs w:val="28"/>
        </w:rPr>
        <w:t xml:space="preserve"> </w:t>
      </w:r>
      <w:proofErr w:type="spellStart"/>
      <w:r w:rsidRPr="00F32E81">
        <w:rPr>
          <w:rFonts w:ascii="Georgia" w:eastAsia="ArialMT" w:hAnsi="Georgia" w:cstheme="majorHAnsi"/>
          <w:b w:val="0"/>
          <w:color w:val="auto"/>
          <w:szCs w:val="28"/>
        </w:rPr>
        <w:t>i_start</w:t>
      </w:r>
      <w:proofErr w:type="spellEnd"/>
      <w:r w:rsidRPr="00F32E81">
        <w:rPr>
          <w:rFonts w:ascii="Georgia" w:eastAsia="ArialMT" w:hAnsi="Georgia" w:cstheme="majorHAnsi"/>
          <w:b w:val="0"/>
          <w:color w:val="auto"/>
          <w:szCs w:val="28"/>
        </w:rPr>
        <w:t xml:space="preserve"> è il segnale di START generato dal Test </w:t>
      </w:r>
      <w:proofErr w:type="spellStart"/>
      <w:r w:rsidRPr="00F32E81">
        <w:rPr>
          <w:rFonts w:ascii="Georgia" w:eastAsia="ArialMT" w:hAnsi="Georgia" w:cstheme="majorHAnsi"/>
          <w:b w:val="0"/>
          <w:color w:val="auto"/>
          <w:szCs w:val="28"/>
        </w:rPr>
        <w:t>Bench</w:t>
      </w:r>
      <w:proofErr w:type="spellEnd"/>
      <w:r w:rsidRPr="00F32E81">
        <w:rPr>
          <w:rFonts w:ascii="Georgia" w:eastAsia="ArialMT" w:hAnsi="Georgia" w:cstheme="majorHAnsi"/>
          <w:b w:val="0"/>
          <w:color w:val="auto"/>
          <w:szCs w:val="28"/>
        </w:rPr>
        <w:t>;</w:t>
      </w:r>
    </w:p>
    <w:p w14:paraId="6200779A" w14:textId="77777777" w:rsidR="00F32E81" w:rsidRPr="00F32E81" w:rsidRDefault="00F32E81" w:rsidP="00504DC8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Georgia" w:eastAsia="ArialMT" w:hAnsi="Georgia" w:cstheme="majorHAnsi"/>
          <w:b w:val="0"/>
          <w:color w:val="auto"/>
          <w:szCs w:val="28"/>
        </w:rPr>
      </w:pPr>
      <w:r w:rsidRPr="00F32E81">
        <w:rPr>
          <w:rFonts w:ascii="Georgia" w:eastAsia="ArialMT" w:hAnsi="Georgia" w:cstheme="majorHAnsi"/>
          <w:b w:val="0"/>
          <w:color w:val="auto"/>
          <w:szCs w:val="28"/>
        </w:rPr>
        <w:t xml:space="preserve"> </w:t>
      </w:r>
      <w:proofErr w:type="spellStart"/>
      <w:r w:rsidRPr="00F32E81">
        <w:rPr>
          <w:rFonts w:ascii="Georgia" w:eastAsia="ArialMT" w:hAnsi="Georgia" w:cstheme="majorHAnsi"/>
          <w:b w:val="0"/>
          <w:color w:val="auto"/>
          <w:szCs w:val="28"/>
        </w:rPr>
        <w:t>i_data</w:t>
      </w:r>
      <w:proofErr w:type="spellEnd"/>
      <w:r w:rsidRPr="00F32E81">
        <w:rPr>
          <w:rFonts w:ascii="Georgia" w:eastAsia="ArialMT" w:hAnsi="Georgia" w:cstheme="majorHAnsi"/>
          <w:b w:val="0"/>
          <w:color w:val="auto"/>
          <w:szCs w:val="28"/>
        </w:rPr>
        <w:t xml:space="preserve"> è il segnale (vettore) che arriva dalla memoria in seguito ad una richiesta di lettura;</w:t>
      </w:r>
    </w:p>
    <w:p w14:paraId="4D23572E" w14:textId="77777777" w:rsidR="00F32E81" w:rsidRPr="00F32E81" w:rsidRDefault="00F32E81" w:rsidP="00504DC8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Georgia" w:eastAsia="ArialMT" w:hAnsi="Georgia" w:cstheme="majorHAnsi"/>
          <w:b w:val="0"/>
          <w:color w:val="auto"/>
          <w:szCs w:val="28"/>
        </w:rPr>
      </w:pPr>
      <w:proofErr w:type="spellStart"/>
      <w:r w:rsidRPr="00F32E81">
        <w:rPr>
          <w:rFonts w:ascii="Georgia" w:eastAsia="ArialMT" w:hAnsi="Georgia" w:cstheme="majorHAnsi"/>
          <w:b w:val="0"/>
          <w:color w:val="auto"/>
          <w:szCs w:val="28"/>
        </w:rPr>
        <w:t>o_address</w:t>
      </w:r>
      <w:proofErr w:type="spellEnd"/>
      <w:r w:rsidRPr="00F32E81">
        <w:rPr>
          <w:rFonts w:ascii="Georgia" w:eastAsia="ArialMT" w:hAnsi="Georgia" w:cstheme="majorHAnsi"/>
          <w:b w:val="0"/>
          <w:color w:val="auto"/>
          <w:szCs w:val="28"/>
        </w:rPr>
        <w:t xml:space="preserve"> è il segnale (vettore) di uscita che manda l’indirizzo alla memoria;</w:t>
      </w:r>
    </w:p>
    <w:p w14:paraId="74E78BB0" w14:textId="77777777" w:rsidR="00F32E81" w:rsidRPr="00F32E81" w:rsidRDefault="00F32E81" w:rsidP="00504DC8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Georgia" w:eastAsia="ArialMT" w:hAnsi="Georgia" w:cstheme="majorHAnsi"/>
          <w:b w:val="0"/>
          <w:color w:val="auto"/>
          <w:szCs w:val="28"/>
        </w:rPr>
      </w:pPr>
      <w:r w:rsidRPr="00F32E81">
        <w:rPr>
          <w:rFonts w:ascii="Georgia" w:eastAsia="ArialMT" w:hAnsi="Georgia" w:cstheme="majorHAnsi"/>
          <w:b w:val="0"/>
          <w:color w:val="auto"/>
          <w:szCs w:val="28"/>
        </w:rPr>
        <w:t xml:space="preserve"> </w:t>
      </w:r>
      <w:proofErr w:type="spellStart"/>
      <w:r w:rsidRPr="00F32E81">
        <w:rPr>
          <w:rFonts w:ascii="Georgia" w:eastAsia="ArialMT" w:hAnsi="Georgia" w:cstheme="majorHAnsi"/>
          <w:b w:val="0"/>
          <w:color w:val="auto"/>
          <w:szCs w:val="28"/>
        </w:rPr>
        <w:t>o_done</w:t>
      </w:r>
      <w:proofErr w:type="spellEnd"/>
      <w:r w:rsidRPr="00F32E81">
        <w:rPr>
          <w:rFonts w:ascii="Georgia" w:eastAsia="ArialMT" w:hAnsi="Georgia" w:cstheme="majorHAnsi"/>
          <w:b w:val="0"/>
          <w:color w:val="auto"/>
          <w:szCs w:val="28"/>
        </w:rPr>
        <w:t xml:space="preserve"> è il segnale di uscita che comunica la fine dell’elaborazione e il dato di uscita scritto in memoria;</w:t>
      </w:r>
    </w:p>
    <w:p w14:paraId="7C9B103B" w14:textId="77777777" w:rsidR="005F10CF" w:rsidRDefault="00F32E81" w:rsidP="00504DC8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Georgia" w:eastAsia="ArialMT" w:hAnsi="Georgia" w:cstheme="majorHAnsi"/>
          <w:b w:val="0"/>
          <w:color w:val="auto"/>
          <w:szCs w:val="28"/>
        </w:rPr>
      </w:pPr>
      <w:proofErr w:type="spellStart"/>
      <w:r w:rsidRPr="00F32E81">
        <w:rPr>
          <w:rFonts w:ascii="Georgia" w:eastAsia="ArialMT" w:hAnsi="Georgia" w:cstheme="majorHAnsi"/>
          <w:b w:val="0"/>
          <w:color w:val="auto"/>
          <w:szCs w:val="28"/>
        </w:rPr>
        <w:t>o_en</w:t>
      </w:r>
      <w:proofErr w:type="spellEnd"/>
      <w:r w:rsidRPr="00F32E81">
        <w:rPr>
          <w:rFonts w:ascii="Georgia" w:eastAsia="ArialMT" w:hAnsi="Georgia" w:cstheme="majorHAnsi"/>
          <w:b w:val="0"/>
          <w:color w:val="auto"/>
          <w:szCs w:val="28"/>
        </w:rPr>
        <w:t xml:space="preserve"> è il segnale di ENABLE da dover mandare alla memoria per poter comunicare</w:t>
      </w:r>
      <w:r w:rsidR="005F10CF">
        <w:rPr>
          <w:rFonts w:ascii="Georgia" w:eastAsia="ArialMT" w:hAnsi="Georgia" w:cstheme="majorHAnsi"/>
          <w:b w:val="0"/>
          <w:color w:val="auto"/>
          <w:szCs w:val="28"/>
        </w:rPr>
        <w:t xml:space="preserve"> </w:t>
      </w:r>
      <w:r w:rsidRPr="005F10CF">
        <w:rPr>
          <w:rFonts w:ascii="Georgia" w:eastAsia="ArialMT" w:hAnsi="Georgia" w:cstheme="majorHAnsi"/>
          <w:b w:val="0"/>
          <w:color w:val="auto"/>
          <w:szCs w:val="28"/>
        </w:rPr>
        <w:t>(sia in lettura che in scrittura);</w:t>
      </w:r>
    </w:p>
    <w:p w14:paraId="6756FC4C" w14:textId="77777777" w:rsidR="005F10CF" w:rsidRDefault="00F32E81" w:rsidP="00504DC8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Georgia" w:eastAsia="ArialMT" w:hAnsi="Georgia" w:cstheme="majorHAnsi"/>
          <w:b w:val="0"/>
          <w:color w:val="auto"/>
          <w:szCs w:val="28"/>
        </w:rPr>
      </w:pPr>
      <w:r w:rsidRPr="005F10CF">
        <w:rPr>
          <w:rFonts w:ascii="Georgia" w:eastAsia="ArialMT" w:hAnsi="Georgia" w:cstheme="majorHAnsi"/>
          <w:b w:val="0"/>
          <w:color w:val="auto"/>
          <w:szCs w:val="28"/>
        </w:rPr>
        <w:t xml:space="preserve"> </w:t>
      </w:r>
      <w:proofErr w:type="spellStart"/>
      <w:r w:rsidRPr="005F10CF">
        <w:rPr>
          <w:rFonts w:ascii="Georgia" w:eastAsia="ArialMT" w:hAnsi="Georgia" w:cstheme="majorHAnsi"/>
          <w:b w:val="0"/>
          <w:color w:val="auto"/>
          <w:szCs w:val="28"/>
        </w:rPr>
        <w:t>o_we</w:t>
      </w:r>
      <w:proofErr w:type="spellEnd"/>
      <w:r w:rsidRPr="005F10CF">
        <w:rPr>
          <w:rFonts w:ascii="Georgia" w:eastAsia="ArialMT" w:hAnsi="Georgia" w:cstheme="majorHAnsi"/>
          <w:b w:val="0"/>
          <w:color w:val="auto"/>
          <w:szCs w:val="28"/>
        </w:rPr>
        <w:t xml:space="preserve"> è il segnale di WRITE ENABLE da dover mandare alla memoria (=1) per poter</w:t>
      </w:r>
      <w:r w:rsidR="005F10CF" w:rsidRPr="005F10CF">
        <w:rPr>
          <w:rFonts w:ascii="Georgia" w:eastAsia="ArialMT" w:hAnsi="Georgia" w:cstheme="majorHAnsi"/>
          <w:b w:val="0"/>
          <w:color w:val="auto"/>
          <w:szCs w:val="28"/>
        </w:rPr>
        <w:t xml:space="preserve"> </w:t>
      </w:r>
      <w:r w:rsidRPr="005F10CF">
        <w:rPr>
          <w:rFonts w:ascii="Georgia" w:eastAsia="ArialMT" w:hAnsi="Georgia" w:cstheme="majorHAnsi"/>
          <w:b w:val="0"/>
          <w:color w:val="auto"/>
          <w:szCs w:val="28"/>
        </w:rPr>
        <w:t>scriverci. Per leggere da memoria esso deve essere 0;</w:t>
      </w:r>
    </w:p>
    <w:p w14:paraId="48EA8CF1" w14:textId="69208BA1" w:rsidR="006212C3" w:rsidRDefault="00F32E81" w:rsidP="00504DC8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Georgia" w:eastAsia="ArialMT" w:hAnsi="Georgia" w:cstheme="majorHAnsi"/>
          <w:b w:val="0"/>
          <w:color w:val="auto"/>
          <w:szCs w:val="28"/>
        </w:rPr>
      </w:pPr>
      <w:r w:rsidRPr="005F10CF">
        <w:rPr>
          <w:rFonts w:ascii="Georgia" w:eastAsia="ArialMT" w:hAnsi="Georgia" w:cstheme="majorHAnsi"/>
          <w:b w:val="0"/>
          <w:color w:val="auto"/>
          <w:szCs w:val="28"/>
        </w:rPr>
        <w:t xml:space="preserve"> </w:t>
      </w:r>
      <w:proofErr w:type="spellStart"/>
      <w:r w:rsidRPr="005F10CF">
        <w:rPr>
          <w:rFonts w:ascii="Georgia" w:eastAsia="ArialMT" w:hAnsi="Georgia" w:cstheme="majorHAnsi"/>
          <w:b w:val="0"/>
          <w:color w:val="auto"/>
          <w:szCs w:val="28"/>
        </w:rPr>
        <w:t>o_data</w:t>
      </w:r>
      <w:proofErr w:type="spellEnd"/>
      <w:r w:rsidRPr="005F10CF">
        <w:rPr>
          <w:rFonts w:ascii="Georgia" w:eastAsia="ArialMT" w:hAnsi="Georgia" w:cstheme="majorHAnsi"/>
          <w:b w:val="0"/>
          <w:color w:val="auto"/>
          <w:szCs w:val="28"/>
        </w:rPr>
        <w:t xml:space="preserve"> è il segnale (vettore) di uscita dal componente verso la memoria.</w:t>
      </w:r>
    </w:p>
    <w:p w14:paraId="20997E33" w14:textId="77777777" w:rsidR="005A5636" w:rsidRPr="005A5636" w:rsidRDefault="005A5636" w:rsidP="005A5636">
      <w:pPr>
        <w:autoSpaceDE w:val="0"/>
        <w:autoSpaceDN w:val="0"/>
        <w:adjustRightInd w:val="0"/>
        <w:spacing w:line="240" w:lineRule="auto"/>
        <w:rPr>
          <w:rFonts w:ascii="Georgia" w:eastAsia="ArialMT" w:hAnsi="Georgia" w:cstheme="majorHAnsi"/>
          <w:b w:val="0"/>
          <w:color w:val="auto"/>
          <w:szCs w:val="28"/>
        </w:rPr>
      </w:pPr>
    </w:p>
    <w:p w14:paraId="4D8015A1" w14:textId="77777777" w:rsidR="005F10CF" w:rsidRPr="00F32E81" w:rsidRDefault="005F10CF" w:rsidP="00504DC8">
      <w:pPr>
        <w:spacing w:line="240" w:lineRule="auto"/>
        <w:rPr>
          <w:rFonts w:ascii="Georgia" w:hAnsi="Georgia" w:cstheme="majorHAnsi"/>
          <w:b w:val="0"/>
          <w:bCs/>
          <w:noProof/>
          <w:color w:val="auto"/>
          <w:sz w:val="36"/>
          <w:szCs w:val="28"/>
        </w:rPr>
      </w:pPr>
    </w:p>
    <w:p w14:paraId="06F73ED4" w14:textId="6F4B5B02" w:rsidR="00F34D15" w:rsidRPr="003F1B4B" w:rsidRDefault="00504DC8" w:rsidP="00F34D15">
      <w:pPr>
        <w:pStyle w:val="Paragrafoelenco"/>
        <w:numPr>
          <w:ilvl w:val="1"/>
          <w:numId w:val="7"/>
        </w:numPr>
        <w:spacing w:line="360" w:lineRule="auto"/>
        <w:rPr>
          <w:rFonts w:ascii="Georgia" w:hAnsi="Georgia"/>
          <w:noProof/>
          <w:color w:val="auto"/>
          <w:sz w:val="36"/>
          <w:szCs w:val="28"/>
        </w:rPr>
      </w:pPr>
      <w:r w:rsidRPr="005A5636">
        <w:rPr>
          <w:rFonts w:ascii="Georgia" w:hAnsi="Georgia"/>
          <w:noProof/>
          <w:color w:val="auto"/>
          <w:sz w:val="36"/>
          <w:szCs w:val="28"/>
        </w:rPr>
        <w:t>Algoritmo utilizzato</w:t>
      </w:r>
    </w:p>
    <w:p w14:paraId="0F40CDE2" w14:textId="77777777" w:rsidR="00F34D15" w:rsidRPr="005A5636" w:rsidRDefault="00F34D15" w:rsidP="00F34D15">
      <w:pPr>
        <w:autoSpaceDE w:val="0"/>
        <w:autoSpaceDN w:val="0"/>
        <w:adjustRightInd w:val="0"/>
        <w:spacing w:line="240" w:lineRule="auto"/>
        <w:rPr>
          <w:rFonts w:ascii="Georgia" w:eastAsiaTheme="minorHAnsi" w:hAnsi="Georgia" w:cs="CMR10"/>
          <w:b w:val="0"/>
          <w:color w:val="auto"/>
          <w:szCs w:val="28"/>
        </w:rPr>
      </w:pPr>
      <w:r w:rsidRPr="005A5636">
        <w:rPr>
          <w:rFonts w:ascii="Georgia" w:eastAsiaTheme="minorHAnsi" w:hAnsi="Georgia" w:cs="CMR10"/>
          <w:b w:val="0"/>
          <w:color w:val="auto"/>
          <w:szCs w:val="28"/>
        </w:rPr>
        <w:t>Il modulo implementato riceve i byte dell’immagine dalla memoria in cui è memorizzata leggendo i dati sequenzialmente riga per riga.</w:t>
      </w:r>
    </w:p>
    <w:p w14:paraId="442715E5" w14:textId="77777777" w:rsidR="00F34D15" w:rsidRPr="005A5636" w:rsidRDefault="00F34D15" w:rsidP="00F34D15">
      <w:pPr>
        <w:autoSpaceDE w:val="0"/>
        <w:autoSpaceDN w:val="0"/>
        <w:adjustRightInd w:val="0"/>
        <w:spacing w:line="240" w:lineRule="auto"/>
        <w:rPr>
          <w:rFonts w:ascii="Georgia" w:eastAsiaTheme="minorHAnsi" w:hAnsi="Georgia" w:cs="CMR10"/>
          <w:b w:val="0"/>
          <w:color w:val="auto"/>
          <w:szCs w:val="28"/>
        </w:rPr>
      </w:pPr>
      <w:r w:rsidRPr="005A5636">
        <w:rPr>
          <w:rFonts w:ascii="Georgia" w:eastAsiaTheme="minorHAnsi" w:hAnsi="Georgia" w:cs="CMR10"/>
          <w:b w:val="0"/>
          <w:color w:val="auto"/>
          <w:szCs w:val="28"/>
        </w:rPr>
        <w:t xml:space="preserve">Il byte all'indirizzo 0 indica il numero di pixel per riga dell’immagine, mentre il byte all' indirizzo 1 indica il numero di pixel per colonna. </w:t>
      </w:r>
    </w:p>
    <w:p w14:paraId="2A7FB96A" w14:textId="77777777" w:rsidR="00F34D15" w:rsidRPr="005A5636" w:rsidRDefault="00F34D15" w:rsidP="00F34D15">
      <w:pPr>
        <w:autoSpaceDE w:val="0"/>
        <w:autoSpaceDN w:val="0"/>
        <w:adjustRightInd w:val="0"/>
        <w:spacing w:line="240" w:lineRule="auto"/>
        <w:rPr>
          <w:rFonts w:ascii="Georgia" w:eastAsiaTheme="minorHAnsi" w:hAnsi="Georgia" w:cs="CMR10"/>
          <w:b w:val="0"/>
          <w:color w:val="auto"/>
          <w:szCs w:val="28"/>
        </w:rPr>
      </w:pPr>
      <w:r w:rsidRPr="005A5636">
        <w:rPr>
          <w:rFonts w:ascii="Georgia" w:eastAsiaTheme="minorHAnsi" w:hAnsi="Georgia" w:cs="CMR10"/>
          <w:b w:val="0"/>
          <w:color w:val="auto"/>
          <w:szCs w:val="28"/>
        </w:rPr>
        <w:t xml:space="preserve">I valori degli n pixel dell'immagine sono scritti sequenzialmente dall' indirizzo “2” in poi, quindi fino all'indirizzo1+n, occupando un byte per ogni pixel. </w:t>
      </w:r>
    </w:p>
    <w:p w14:paraId="00F8D0C2" w14:textId="77777777" w:rsidR="00F34D15" w:rsidRPr="005A5636" w:rsidRDefault="00F34D15" w:rsidP="00F34D15">
      <w:pPr>
        <w:autoSpaceDE w:val="0"/>
        <w:autoSpaceDN w:val="0"/>
        <w:adjustRightInd w:val="0"/>
        <w:spacing w:line="240" w:lineRule="auto"/>
        <w:rPr>
          <w:rFonts w:ascii="Georgia" w:eastAsiaTheme="minorHAnsi" w:hAnsi="Georgia" w:cs="CMR10"/>
          <w:b w:val="0"/>
          <w:color w:val="auto"/>
          <w:szCs w:val="28"/>
        </w:rPr>
      </w:pPr>
      <w:r w:rsidRPr="005A5636">
        <w:rPr>
          <w:rFonts w:ascii="Georgia" w:eastAsiaTheme="minorHAnsi" w:hAnsi="Georgia" w:cs="CMR10"/>
          <w:b w:val="0"/>
          <w:color w:val="auto"/>
          <w:szCs w:val="28"/>
        </w:rPr>
        <w:t>La dimensione massima dell'immagine da equalizzare è di 128pixel X 128 pixel. L' algoritmo di equalizzazione dell'immagine, ispirato al metodo di equalizzazione dell'istogramma ma fortemente semplificato, trasforma ogni pixel dell'immagine nel modo seguente:</w:t>
      </w:r>
    </w:p>
    <w:p w14:paraId="646D4D42" w14:textId="77777777" w:rsidR="00F34D15" w:rsidRPr="005A5636" w:rsidRDefault="00F34D15" w:rsidP="00F34D15">
      <w:pPr>
        <w:autoSpaceDE w:val="0"/>
        <w:autoSpaceDN w:val="0"/>
        <w:adjustRightInd w:val="0"/>
        <w:spacing w:line="240" w:lineRule="auto"/>
        <w:rPr>
          <w:rFonts w:ascii="Georgia" w:eastAsiaTheme="minorHAnsi" w:hAnsi="Georgia" w:cs="CMR10"/>
          <w:b w:val="0"/>
          <w:color w:val="auto"/>
          <w:szCs w:val="28"/>
        </w:rPr>
      </w:pPr>
    </w:p>
    <w:p w14:paraId="5039D251" w14:textId="02E54D5B" w:rsidR="00F34D15" w:rsidRPr="005A5636" w:rsidRDefault="00F34D15" w:rsidP="00F34D15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 w:val="0"/>
          <w:i/>
          <w:iCs/>
          <w:color w:val="auto"/>
          <w:szCs w:val="28"/>
        </w:rPr>
      </w:pPr>
      <w:r w:rsidRPr="005A5636">
        <w:rPr>
          <w:rFonts w:ascii="Times New Roman" w:eastAsiaTheme="minorHAnsi" w:hAnsi="Times New Roman" w:cs="Times New Roman"/>
          <w:b w:val="0"/>
          <w:i/>
          <w:iCs/>
          <w:color w:val="auto"/>
          <w:szCs w:val="28"/>
        </w:rPr>
        <w:t xml:space="preserve">DELTA VALUE = MAX PIXEL VALUE </w:t>
      </w:r>
      <w:r w:rsidR="005F112C" w:rsidRPr="005A5636">
        <w:rPr>
          <w:rFonts w:ascii="Times New Roman" w:eastAsiaTheme="minorHAnsi" w:hAnsi="Times New Roman" w:cs="Times New Roman"/>
          <w:b w:val="0"/>
          <w:i/>
          <w:iCs/>
          <w:color w:val="auto"/>
          <w:szCs w:val="28"/>
        </w:rPr>
        <w:t>{MIN</w:t>
      </w:r>
      <w:r w:rsidRPr="005A5636">
        <w:rPr>
          <w:rFonts w:ascii="Times New Roman" w:eastAsiaTheme="minorHAnsi" w:hAnsi="Times New Roman" w:cs="Times New Roman"/>
          <w:b w:val="0"/>
          <w:i/>
          <w:iCs/>
          <w:color w:val="auto"/>
          <w:szCs w:val="28"/>
        </w:rPr>
        <w:t xml:space="preserve"> PIXEL VALUE</w:t>
      </w:r>
    </w:p>
    <w:p w14:paraId="55463D99" w14:textId="6D8E19CA" w:rsidR="00F34D15" w:rsidRPr="005A5636" w:rsidRDefault="00F34D15" w:rsidP="00F34D15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 w:val="0"/>
          <w:i/>
          <w:iCs/>
          <w:color w:val="auto"/>
          <w:szCs w:val="28"/>
        </w:rPr>
      </w:pPr>
      <w:r w:rsidRPr="005A5636">
        <w:rPr>
          <w:rFonts w:ascii="Times New Roman" w:eastAsiaTheme="minorHAnsi" w:hAnsi="Times New Roman" w:cs="Times New Roman"/>
          <w:b w:val="0"/>
          <w:i/>
          <w:iCs/>
          <w:color w:val="auto"/>
          <w:szCs w:val="28"/>
        </w:rPr>
        <w:t xml:space="preserve">SHIFT LEVEL = (8 </w:t>
      </w:r>
      <w:r w:rsidR="005F112C" w:rsidRPr="005A5636">
        <w:rPr>
          <w:rFonts w:ascii="Times New Roman" w:eastAsiaTheme="minorHAnsi" w:hAnsi="Times New Roman" w:cs="Times New Roman"/>
          <w:b w:val="0"/>
          <w:i/>
          <w:iCs/>
          <w:color w:val="auto"/>
          <w:szCs w:val="28"/>
        </w:rPr>
        <w:t>{FLOOR (</w:t>
      </w:r>
      <w:r w:rsidRPr="005A5636">
        <w:rPr>
          <w:rFonts w:ascii="Times New Roman" w:eastAsiaTheme="minorHAnsi" w:hAnsi="Times New Roman" w:cs="Times New Roman"/>
          <w:b w:val="0"/>
          <w:i/>
          <w:iCs/>
          <w:color w:val="auto"/>
          <w:szCs w:val="28"/>
        </w:rPr>
        <w:t>LOG2(DELTA VALUE +1)))</w:t>
      </w:r>
    </w:p>
    <w:p w14:paraId="02B5FE10" w14:textId="77777777" w:rsidR="00F34D15" w:rsidRPr="005A5636" w:rsidRDefault="00F34D15" w:rsidP="00F34D15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 w:val="0"/>
          <w:i/>
          <w:iCs/>
          <w:color w:val="auto"/>
          <w:szCs w:val="28"/>
        </w:rPr>
      </w:pPr>
      <w:r w:rsidRPr="005A5636">
        <w:rPr>
          <w:rFonts w:ascii="Times New Roman" w:eastAsiaTheme="minorHAnsi" w:hAnsi="Times New Roman" w:cs="Times New Roman"/>
          <w:b w:val="0"/>
          <w:i/>
          <w:iCs/>
          <w:color w:val="auto"/>
          <w:szCs w:val="28"/>
        </w:rPr>
        <w:t>TEMP PIXEL = (CURRENT PIXEL VALUE - MIN PIXEL VALUE) &lt;&lt;SHIFT LEVEL</w:t>
      </w:r>
    </w:p>
    <w:p w14:paraId="1AE0595F" w14:textId="7D46C1FC" w:rsidR="00F34D15" w:rsidRPr="005A5636" w:rsidRDefault="00F34D15" w:rsidP="00F34D15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 w:val="0"/>
          <w:i/>
          <w:iCs/>
          <w:color w:val="auto"/>
          <w:szCs w:val="28"/>
        </w:rPr>
      </w:pPr>
      <w:r w:rsidRPr="005A5636">
        <w:rPr>
          <w:rFonts w:ascii="Times New Roman" w:eastAsiaTheme="minorHAnsi" w:hAnsi="Times New Roman" w:cs="Times New Roman"/>
          <w:b w:val="0"/>
          <w:i/>
          <w:iCs/>
          <w:color w:val="auto"/>
          <w:szCs w:val="28"/>
        </w:rPr>
        <w:t xml:space="preserve">NEW PIXEL VALUE = </w:t>
      </w:r>
      <w:r w:rsidR="005F112C" w:rsidRPr="005A5636">
        <w:rPr>
          <w:rFonts w:ascii="Times New Roman" w:eastAsiaTheme="minorHAnsi" w:hAnsi="Times New Roman" w:cs="Times New Roman"/>
          <w:b w:val="0"/>
          <w:i/>
          <w:iCs/>
          <w:color w:val="auto"/>
          <w:szCs w:val="28"/>
        </w:rPr>
        <w:t>MIN (255,</w:t>
      </w:r>
      <w:r w:rsidRPr="005A5636">
        <w:rPr>
          <w:rFonts w:ascii="Times New Roman" w:eastAsiaTheme="minorHAnsi" w:hAnsi="Times New Roman" w:cs="Times New Roman"/>
          <w:b w:val="0"/>
          <w:i/>
          <w:iCs/>
          <w:color w:val="auto"/>
          <w:szCs w:val="28"/>
        </w:rPr>
        <w:t xml:space="preserve"> TEMP PIXEL)</w:t>
      </w:r>
    </w:p>
    <w:p w14:paraId="2BD155C6" w14:textId="77777777" w:rsidR="00F34D15" w:rsidRPr="005A5636" w:rsidRDefault="00F34D15" w:rsidP="00F34D15">
      <w:pPr>
        <w:autoSpaceDE w:val="0"/>
        <w:autoSpaceDN w:val="0"/>
        <w:adjustRightInd w:val="0"/>
        <w:spacing w:line="240" w:lineRule="auto"/>
        <w:rPr>
          <w:rFonts w:ascii="Georgia" w:eastAsiaTheme="minorHAnsi" w:hAnsi="Georgia" w:cs="CMR10"/>
          <w:b w:val="0"/>
          <w:color w:val="auto"/>
          <w:szCs w:val="28"/>
        </w:rPr>
      </w:pPr>
    </w:p>
    <w:p w14:paraId="18D4699E" w14:textId="77777777" w:rsidR="00F34D15" w:rsidRPr="005A5636" w:rsidRDefault="00F34D15" w:rsidP="00F34D15">
      <w:pPr>
        <w:autoSpaceDE w:val="0"/>
        <w:autoSpaceDN w:val="0"/>
        <w:adjustRightInd w:val="0"/>
        <w:spacing w:line="240" w:lineRule="auto"/>
        <w:rPr>
          <w:rFonts w:ascii="Georgia" w:eastAsiaTheme="minorHAnsi" w:hAnsi="Georgia" w:cs="CMR10"/>
          <w:b w:val="0"/>
          <w:color w:val="auto"/>
          <w:szCs w:val="28"/>
        </w:rPr>
      </w:pPr>
      <w:r w:rsidRPr="005A5636">
        <w:rPr>
          <w:rFonts w:ascii="Georgia" w:eastAsiaTheme="minorHAnsi" w:hAnsi="Georgia" w:cs="CMR10"/>
          <w:b w:val="0"/>
          <w:color w:val="auto"/>
          <w:szCs w:val="28"/>
        </w:rPr>
        <w:t>In questo algoritmo MAX PIXEL VALUE e MIN PIXEL VALUE, rappresentano il massimo e minimo valore dei pixel dell'immagine, CURRENT PIXEL VALUE è il valore del pixel da trasformare, e NEW PIXEL VALUE si riferisce al valore del nuovo pixel.</w:t>
      </w:r>
    </w:p>
    <w:p w14:paraId="27E4A053" w14:textId="77777777" w:rsidR="00F34D15" w:rsidRDefault="00F34D15" w:rsidP="00F34D15">
      <w:pPr>
        <w:autoSpaceDE w:val="0"/>
        <w:autoSpaceDN w:val="0"/>
        <w:adjustRightInd w:val="0"/>
        <w:spacing w:line="240" w:lineRule="auto"/>
        <w:rPr>
          <w:rFonts w:ascii="Georgia" w:eastAsiaTheme="minorHAnsi" w:hAnsi="Georgia" w:cs="CMR10"/>
          <w:b w:val="0"/>
          <w:color w:val="auto"/>
          <w:szCs w:val="28"/>
        </w:rPr>
      </w:pPr>
      <w:r w:rsidRPr="005A5636">
        <w:rPr>
          <w:rFonts w:ascii="Georgia" w:eastAsiaTheme="minorHAnsi" w:hAnsi="Georgia" w:cs="CMR10"/>
          <w:b w:val="0"/>
          <w:color w:val="auto"/>
          <w:szCs w:val="28"/>
        </w:rPr>
        <w:t>La nuova immagine equalizzata verrà scritta in memoria immediatamente dopo l'immagine originale, con indirizzo del primo byte pari a 2+</w:t>
      </w:r>
      <w:r>
        <w:rPr>
          <w:rFonts w:ascii="Georgia" w:eastAsiaTheme="minorHAnsi" w:hAnsi="Georgia" w:cs="CMR10"/>
          <w:b w:val="0"/>
          <w:color w:val="auto"/>
          <w:szCs w:val="28"/>
        </w:rPr>
        <w:t xml:space="preserve"> </w:t>
      </w:r>
      <w:r w:rsidRPr="005A5636">
        <w:rPr>
          <w:rFonts w:ascii="Georgia" w:eastAsiaTheme="minorHAnsi" w:hAnsi="Georgia" w:cs="CMR10"/>
          <w:b w:val="0"/>
          <w:color w:val="auto"/>
          <w:szCs w:val="28"/>
        </w:rPr>
        <w:t>(</w:t>
      </w:r>
      <w:r>
        <w:rPr>
          <w:rFonts w:ascii="Georgia" w:eastAsiaTheme="minorHAnsi" w:hAnsi="Georgia" w:cs="CMR10"/>
          <w:b w:val="0"/>
          <w:color w:val="auto"/>
          <w:szCs w:val="28"/>
        </w:rPr>
        <w:t xml:space="preserve"># </w:t>
      </w:r>
      <w:r w:rsidRPr="005A5636">
        <w:rPr>
          <w:rFonts w:ascii="Georgia" w:eastAsiaTheme="minorHAnsi" w:hAnsi="Georgia" w:cs="CMR10"/>
          <w:b w:val="0"/>
          <w:color w:val="auto"/>
          <w:szCs w:val="28"/>
        </w:rPr>
        <w:t xml:space="preserve">colonne * </w:t>
      </w:r>
      <w:r>
        <w:rPr>
          <w:rFonts w:ascii="Georgia" w:eastAsiaTheme="minorHAnsi" w:hAnsi="Georgia" w:cs="CMR10"/>
          <w:b w:val="0"/>
          <w:color w:val="auto"/>
          <w:szCs w:val="28"/>
        </w:rPr>
        <w:t xml:space="preserve"># </w:t>
      </w:r>
      <w:r w:rsidRPr="005A5636">
        <w:rPr>
          <w:rFonts w:ascii="Georgia" w:eastAsiaTheme="minorHAnsi" w:hAnsi="Georgia" w:cs="CMR10"/>
          <w:b w:val="0"/>
          <w:color w:val="auto"/>
          <w:szCs w:val="28"/>
        </w:rPr>
        <w:t>righe)</w:t>
      </w:r>
    </w:p>
    <w:p w14:paraId="00C7E249" w14:textId="3E411E77" w:rsidR="00F34D15" w:rsidRDefault="00F34D15" w:rsidP="00F34D15">
      <w:pPr>
        <w:rPr>
          <w:rFonts w:ascii="Georgia" w:hAnsi="Georgia"/>
          <w:noProof/>
          <w:color w:val="auto"/>
          <w:sz w:val="36"/>
          <w:szCs w:val="28"/>
        </w:rPr>
      </w:pPr>
    </w:p>
    <w:p w14:paraId="633AA28E" w14:textId="5B7B0DEE" w:rsidR="003F1B4B" w:rsidRDefault="003F1B4B" w:rsidP="00F34D15">
      <w:pPr>
        <w:rPr>
          <w:rFonts w:ascii="Georgia" w:hAnsi="Georgia"/>
          <w:noProof/>
          <w:color w:val="auto"/>
          <w:sz w:val="36"/>
          <w:szCs w:val="28"/>
        </w:rPr>
      </w:pPr>
    </w:p>
    <w:p w14:paraId="1AD25654" w14:textId="12469974" w:rsidR="003F1B4B" w:rsidRDefault="003F1B4B" w:rsidP="00F34D15">
      <w:pPr>
        <w:rPr>
          <w:rFonts w:ascii="Georgia" w:hAnsi="Georgia"/>
          <w:noProof/>
          <w:color w:val="auto"/>
          <w:sz w:val="36"/>
          <w:szCs w:val="28"/>
        </w:rPr>
      </w:pPr>
    </w:p>
    <w:p w14:paraId="3979AED0" w14:textId="0C3439D5" w:rsidR="003F1B4B" w:rsidRDefault="003F1B4B" w:rsidP="00F34D15">
      <w:pPr>
        <w:rPr>
          <w:rFonts w:ascii="Georgia" w:hAnsi="Georgia"/>
          <w:noProof/>
          <w:color w:val="auto"/>
          <w:sz w:val="36"/>
          <w:szCs w:val="28"/>
        </w:rPr>
      </w:pPr>
    </w:p>
    <w:p w14:paraId="4A9B52CE" w14:textId="43C48C0B" w:rsidR="003F1B4B" w:rsidRDefault="003F1B4B" w:rsidP="00F34D15">
      <w:pPr>
        <w:rPr>
          <w:rFonts w:ascii="Georgia" w:hAnsi="Georgia"/>
          <w:noProof/>
          <w:color w:val="auto"/>
          <w:sz w:val="36"/>
          <w:szCs w:val="28"/>
        </w:rPr>
      </w:pPr>
    </w:p>
    <w:p w14:paraId="663D485A" w14:textId="580D940A" w:rsidR="003F1B4B" w:rsidRDefault="003F1B4B" w:rsidP="00F34D15">
      <w:pPr>
        <w:rPr>
          <w:rFonts w:ascii="Georgia" w:hAnsi="Georgia"/>
          <w:noProof/>
          <w:color w:val="auto"/>
          <w:sz w:val="36"/>
          <w:szCs w:val="28"/>
        </w:rPr>
      </w:pPr>
    </w:p>
    <w:p w14:paraId="1BF51A54" w14:textId="24FFC210" w:rsidR="003F1B4B" w:rsidRDefault="003F1B4B" w:rsidP="00F34D15">
      <w:pPr>
        <w:rPr>
          <w:rFonts w:ascii="Georgia" w:hAnsi="Georgia"/>
          <w:noProof/>
          <w:color w:val="auto"/>
          <w:sz w:val="36"/>
          <w:szCs w:val="28"/>
        </w:rPr>
      </w:pPr>
    </w:p>
    <w:p w14:paraId="02C4A679" w14:textId="4D332E72" w:rsidR="003F1B4B" w:rsidRDefault="003F1B4B" w:rsidP="00F34D15">
      <w:pPr>
        <w:rPr>
          <w:rFonts w:ascii="Georgia" w:hAnsi="Georgia"/>
          <w:noProof/>
          <w:color w:val="auto"/>
          <w:sz w:val="36"/>
          <w:szCs w:val="28"/>
        </w:rPr>
      </w:pPr>
    </w:p>
    <w:p w14:paraId="3F89B7FD" w14:textId="216436F5" w:rsidR="003F1B4B" w:rsidRDefault="003F1B4B" w:rsidP="00F34D15">
      <w:pPr>
        <w:rPr>
          <w:rFonts w:ascii="Georgia" w:hAnsi="Georgia"/>
          <w:noProof/>
          <w:color w:val="auto"/>
          <w:sz w:val="36"/>
          <w:szCs w:val="28"/>
        </w:rPr>
      </w:pPr>
    </w:p>
    <w:p w14:paraId="1C9D2AE0" w14:textId="54828CFE" w:rsidR="003F1B4B" w:rsidRDefault="003F1B4B" w:rsidP="00F34D15">
      <w:pPr>
        <w:rPr>
          <w:rFonts w:ascii="Georgia" w:hAnsi="Georgia"/>
          <w:noProof/>
          <w:color w:val="auto"/>
          <w:sz w:val="36"/>
          <w:szCs w:val="28"/>
        </w:rPr>
      </w:pPr>
    </w:p>
    <w:p w14:paraId="2F67E044" w14:textId="3F134B13" w:rsidR="003F1B4B" w:rsidRDefault="003F1B4B" w:rsidP="00F34D15">
      <w:pPr>
        <w:rPr>
          <w:rFonts w:ascii="Georgia" w:hAnsi="Georgia"/>
          <w:noProof/>
          <w:color w:val="auto"/>
          <w:sz w:val="36"/>
          <w:szCs w:val="28"/>
        </w:rPr>
      </w:pPr>
    </w:p>
    <w:p w14:paraId="6233DE7C" w14:textId="7AEB18EE" w:rsidR="003F1B4B" w:rsidRDefault="003F1B4B" w:rsidP="00F34D15">
      <w:pPr>
        <w:rPr>
          <w:rFonts w:ascii="Georgia" w:hAnsi="Georgia"/>
          <w:noProof/>
          <w:color w:val="auto"/>
          <w:sz w:val="36"/>
          <w:szCs w:val="28"/>
        </w:rPr>
      </w:pPr>
    </w:p>
    <w:p w14:paraId="7247E6FB" w14:textId="77777777" w:rsidR="003F1B4B" w:rsidRPr="00F34D15" w:rsidRDefault="003F1B4B" w:rsidP="00F34D15">
      <w:pPr>
        <w:rPr>
          <w:rFonts w:ascii="Georgia" w:hAnsi="Georgia"/>
          <w:noProof/>
          <w:color w:val="auto"/>
          <w:sz w:val="36"/>
          <w:szCs w:val="28"/>
        </w:rPr>
      </w:pPr>
    </w:p>
    <w:p w14:paraId="35DF01EB" w14:textId="4121D5F5" w:rsidR="00F34D15" w:rsidRDefault="00F34D15" w:rsidP="003F1B4B">
      <w:pPr>
        <w:pStyle w:val="Paragrafoelenco"/>
        <w:numPr>
          <w:ilvl w:val="1"/>
          <w:numId w:val="7"/>
        </w:numPr>
        <w:spacing w:line="360" w:lineRule="auto"/>
        <w:rPr>
          <w:rFonts w:ascii="Georgia" w:hAnsi="Georgia"/>
          <w:noProof/>
          <w:color w:val="auto"/>
          <w:sz w:val="36"/>
          <w:szCs w:val="28"/>
        </w:rPr>
      </w:pPr>
      <w:r>
        <w:rPr>
          <w:rFonts w:ascii="Georgia" w:hAnsi="Georgia"/>
          <w:noProof/>
          <w:color w:val="auto"/>
          <w:sz w:val="36"/>
          <w:szCs w:val="28"/>
        </w:rPr>
        <w:t>Memoria</w:t>
      </w:r>
    </w:p>
    <w:p w14:paraId="3289CA10" w14:textId="61F2A855" w:rsidR="003F1B4B" w:rsidRDefault="00F34D15" w:rsidP="00F34D15">
      <w:pPr>
        <w:rPr>
          <w:rFonts w:ascii="Georgia" w:eastAsiaTheme="minorHAnsi" w:hAnsi="Georgia" w:cs="CMR7"/>
          <w:b w:val="0"/>
          <w:color w:val="auto"/>
          <w:szCs w:val="28"/>
        </w:rPr>
      </w:pPr>
      <w:r w:rsidRPr="003F1B4B">
        <w:rPr>
          <w:rFonts w:ascii="Georgia" w:hAnsi="Georgia"/>
          <w:b w:val="0"/>
          <w:bCs/>
          <w:noProof/>
          <w:color w:val="auto"/>
          <w:szCs w:val="28"/>
        </w:rPr>
        <w:t xml:space="preserve">La memoria R.A.M. (Random Access Memory) prevede l’accesso </w:t>
      </w:r>
      <w:r w:rsidR="003F1B4B" w:rsidRPr="003F1B4B">
        <w:rPr>
          <w:rFonts w:ascii="Georgia" w:hAnsi="Georgia"/>
          <w:b w:val="0"/>
          <w:bCs/>
          <w:noProof/>
          <w:color w:val="auto"/>
          <w:szCs w:val="28"/>
        </w:rPr>
        <w:t xml:space="preserve">diretto </w:t>
      </w:r>
      <w:r w:rsidRPr="003F1B4B">
        <w:rPr>
          <w:rFonts w:ascii="Georgia" w:hAnsi="Georgia"/>
          <w:b w:val="0"/>
          <w:bCs/>
          <w:noProof/>
          <w:color w:val="auto"/>
          <w:szCs w:val="28"/>
        </w:rPr>
        <w:t xml:space="preserve">ad un qualsiasi indirizzo di memoria </w:t>
      </w:r>
      <w:r w:rsidR="003F1B4B" w:rsidRPr="003F1B4B">
        <w:rPr>
          <w:rFonts w:ascii="Georgia" w:hAnsi="Georgia"/>
          <w:b w:val="0"/>
          <w:bCs/>
          <w:noProof/>
          <w:color w:val="auto"/>
          <w:szCs w:val="28"/>
        </w:rPr>
        <w:t xml:space="preserve">con lo stesso tempo di accesso. In questo progetto è stata utilizzata una memoria di tal tipo indirizzata a </w:t>
      </w:r>
      <w:r w:rsidR="003F1B4B" w:rsidRPr="003F1B4B">
        <w:rPr>
          <w:rFonts w:ascii="Georgia" w:eastAsiaTheme="minorHAnsi" w:hAnsi="Georgia" w:cs="CMR10"/>
          <w:b w:val="0"/>
          <w:color w:val="auto"/>
          <w:szCs w:val="28"/>
        </w:rPr>
        <w:t>2</w:t>
      </w:r>
      <w:r w:rsidR="003F1B4B" w:rsidRPr="003F1B4B">
        <w:rPr>
          <w:rFonts w:ascii="Georgia" w:eastAsiaTheme="minorHAnsi" w:hAnsi="Georgia" w:cs="CMR7"/>
          <w:b w:val="0"/>
          <w:color w:val="auto"/>
          <w:szCs w:val="28"/>
          <w:vertAlign w:val="superscript"/>
        </w:rPr>
        <w:t xml:space="preserve">16 </w:t>
      </w:r>
      <w:r w:rsidR="003F1B4B" w:rsidRPr="003F1B4B">
        <w:rPr>
          <w:rFonts w:ascii="Georgia" w:eastAsiaTheme="minorHAnsi" w:hAnsi="Georgia" w:cs="CMR7"/>
          <w:b w:val="0"/>
          <w:color w:val="auto"/>
          <w:szCs w:val="28"/>
        </w:rPr>
        <w:t>byte.</w:t>
      </w:r>
    </w:p>
    <w:p w14:paraId="43F4021E" w14:textId="77777777" w:rsidR="00743DB1" w:rsidRDefault="00743DB1" w:rsidP="00F34D15">
      <w:pPr>
        <w:rPr>
          <w:rFonts w:ascii="Georgia" w:eastAsiaTheme="minorHAnsi" w:hAnsi="Georgia" w:cs="CMR7"/>
          <w:b w:val="0"/>
          <w:color w:val="auto"/>
          <w:szCs w:val="28"/>
        </w:rPr>
      </w:pPr>
    </w:p>
    <w:p w14:paraId="08CB7FEF" w14:textId="77777777" w:rsidR="003F1B4B" w:rsidRPr="003F1B4B" w:rsidRDefault="003F1B4B" w:rsidP="00F34D15">
      <w:pPr>
        <w:rPr>
          <w:rFonts w:ascii="Georgia" w:eastAsiaTheme="minorHAnsi" w:hAnsi="Georgia" w:cs="CMR7"/>
          <w:b w:val="0"/>
          <w:color w:val="auto"/>
          <w:szCs w:val="28"/>
        </w:rPr>
      </w:pPr>
    </w:p>
    <w:p w14:paraId="39EC04C6" w14:textId="4B751EF3" w:rsidR="00F34D15" w:rsidRDefault="003F1B4B" w:rsidP="00504DC8">
      <w:pPr>
        <w:autoSpaceDE w:val="0"/>
        <w:autoSpaceDN w:val="0"/>
        <w:adjustRightInd w:val="0"/>
        <w:spacing w:line="240" w:lineRule="auto"/>
        <w:rPr>
          <w:rFonts w:ascii="Georgia" w:eastAsiaTheme="minorHAnsi" w:hAnsi="Georgia" w:cs="CMR10"/>
          <w:b w:val="0"/>
          <w:color w:val="auto"/>
          <w:szCs w:val="28"/>
        </w:rPr>
      </w:pPr>
      <w:r>
        <w:rPr>
          <w:rFonts w:ascii="Georgia" w:eastAsiaTheme="minorHAnsi" w:hAnsi="Georgia" w:cs="CMR10"/>
          <w:b w:val="0"/>
          <w:noProof/>
          <w:color w:val="auto"/>
          <w:szCs w:val="28"/>
        </w:rPr>
        <w:drawing>
          <wp:inline distT="0" distB="0" distL="0" distR="0" wp14:anchorId="3893E7D1" wp14:editId="007142EE">
            <wp:extent cx="6634823" cy="6530340"/>
            <wp:effectExtent l="76200" t="76200" r="128270" b="13716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457" cy="65398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311C2D" w14:textId="6212EAA0" w:rsidR="003F1B4B" w:rsidRDefault="003F1B4B" w:rsidP="00504DC8">
      <w:pPr>
        <w:autoSpaceDE w:val="0"/>
        <w:autoSpaceDN w:val="0"/>
        <w:adjustRightInd w:val="0"/>
        <w:spacing w:line="240" w:lineRule="auto"/>
        <w:rPr>
          <w:rFonts w:ascii="Georgia" w:eastAsiaTheme="minorHAnsi" w:hAnsi="Georgia" w:cs="CMR10"/>
          <w:b w:val="0"/>
          <w:color w:val="auto"/>
          <w:szCs w:val="28"/>
        </w:rPr>
      </w:pPr>
    </w:p>
    <w:p w14:paraId="61011F7E" w14:textId="032220B5" w:rsidR="003F1B4B" w:rsidRDefault="003F1B4B" w:rsidP="00504DC8">
      <w:pPr>
        <w:autoSpaceDE w:val="0"/>
        <w:autoSpaceDN w:val="0"/>
        <w:adjustRightInd w:val="0"/>
        <w:spacing w:line="240" w:lineRule="auto"/>
        <w:rPr>
          <w:rFonts w:ascii="Georgia" w:eastAsiaTheme="minorHAnsi" w:hAnsi="Georgia" w:cs="CMR10"/>
          <w:b w:val="0"/>
          <w:color w:val="auto"/>
          <w:szCs w:val="28"/>
        </w:rPr>
      </w:pPr>
    </w:p>
    <w:p w14:paraId="773FCE99" w14:textId="65E5C2BC" w:rsidR="002542CC" w:rsidRDefault="002542CC" w:rsidP="00504DC8">
      <w:pPr>
        <w:autoSpaceDE w:val="0"/>
        <w:autoSpaceDN w:val="0"/>
        <w:adjustRightInd w:val="0"/>
        <w:spacing w:line="240" w:lineRule="auto"/>
        <w:rPr>
          <w:rFonts w:ascii="Georgia" w:eastAsiaTheme="minorHAnsi" w:hAnsi="Georgia" w:cs="CMR10"/>
          <w:b w:val="0"/>
          <w:color w:val="auto"/>
          <w:szCs w:val="28"/>
        </w:rPr>
      </w:pPr>
    </w:p>
    <w:p w14:paraId="55D0428C" w14:textId="2211CA49" w:rsidR="00F34D15" w:rsidRPr="003F1B4B" w:rsidRDefault="00E076B4" w:rsidP="00F34D15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line="360" w:lineRule="auto"/>
        <w:rPr>
          <w:rFonts w:ascii="Georgia" w:eastAsiaTheme="minorHAnsi" w:hAnsi="Georgia" w:cs="CMR10"/>
          <w:bCs/>
          <w:color w:val="auto"/>
          <w:sz w:val="36"/>
          <w:szCs w:val="32"/>
        </w:rPr>
      </w:pPr>
      <w:r w:rsidRPr="00E076B4">
        <w:rPr>
          <w:rFonts w:ascii="Georgia" w:eastAsiaTheme="minorHAnsi" w:hAnsi="Georgia" w:cs="CMR10"/>
          <w:bCs/>
          <w:color w:val="auto"/>
          <w:sz w:val="36"/>
          <w:szCs w:val="32"/>
        </w:rPr>
        <w:t>Esempio</w:t>
      </w:r>
    </w:p>
    <w:p w14:paraId="7D159D37" w14:textId="14214EF3" w:rsidR="00E076B4" w:rsidRDefault="00E076B4" w:rsidP="00E076B4">
      <w:pPr>
        <w:autoSpaceDE w:val="0"/>
        <w:autoSpaceDN w:val="0"/>
        <w:adjustRightInd w:val="0"/>
        <w:spacing w:line="240" w:lineRule="auto"/>
        <w:rPr>
          <w:rFonts w:ascii="Georgia" w:eastAsiaTheme="minorHAnsi" w:hAnsi="Georgia" w:cs="CMR10"/>
          <w:b w:val="0"/>
          <w:color w:val="auto"/>
          <w:szCs w:val="28"/>
        </w:rPr>
      </w:pPr>
      <w:r w:rsidRPr="00E076B4">
        <w:rPr>
          <w:rFonts w:ascii="Georgia" w:eastAsiaTheme="minorHAnsi" w:hAnsi="Georgia" w:cs="CMR10"/>
          <w:b w:val="0"/>
          <w:color w:val="auto"/>
          <w:szCs w:val="28"/>
        </w:rPr>
        <w:t>Qui di seguito viene riportato un esempio di contenuto della memoria al termine di una elaborazione al termine di un’elaborazione di un'immagine di dimensione 4x3. I valori che qui sono rappresentati in decimale sono memorizzati in memoria con codifica binaria su 8 bit senza segno.</w:t>
      </w:r>
    </w:p>
    <w:p w14:paraId="5CDE7361" w14:textId="77777777" w:rsidR="00743DB1" w:rsidRDefault="00743DB1" w:rsidP="00E076B4">
      <w:pPr>
        <w:autoSpaceDE w:val="0"/>
        <w:autoSpaceDN w:val="0"/>
        <w:adjustRightInd w:val="0"/>
        <w:spacing w:line="240" w:lineRule="auto"/>
        <w:rPr>
          <w:rFonts w:ascii="Georgia" w:eastAsiaTheme="minorHAnsi" w:hAnsi="Georgia" w:cs="CMR10"/>
          <w:b w:val="0"/>
          <w:color w:val="auto"/>
          <w:szCs w:val="28"/>
        </w:rPr>
      </w:pPr>
    </w:p>
    <w:p w14:paraId="18AE4C0B" w14:textId="77777777" w:rsidR="002A6A59" w:rsidRDefault="002A6A59" w:rsidP="00E076B4">
      <w:pPr>
        <w:autoSpaceDE w:val="0"/>
        <w:autoSpaceDN w:val="0"/>
        <w:adjustRightInd w:val="0"/>
        <w:spacing w:line="240" w:lineRule="auto"/>
        <w:rPr>
          <w:rFonts w:ascii="Georgia" w:eastAsiaTheme="minorHAnsi" w:hAnsi="Georgia" w:cs="CMR10"/>
          <w:b w:val="0"/>
          <w:color w:val="auto"/>
          <w:szCs w:val="28"/>
        </w:rPr>
      </w:pPr>
    </w:p>
    <w:p w14:paraId="76DAC518" w14:textId="394DE5B7" w:rsidR="002A6A59" w:rsidRPr="002A6A59" w:rsidRDefault="00F34D15" w:rsidP="00F34D1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 w:val="0"/>
          <w:i/>
          <w:iCs/>
          <w:color w:val="auto"/>
          <w:sz w:val="40"/>
          <w:szCs w:val="40"/>
        </w:rPr>
      </w:pPr>
      <w:r>
        <w:rPr>
          <w:rFonts w:ascii="Times New Roman" w:eastAsiaTheme="minorHAnsi" w:hAnsi="Times New Roman" w:cs="Times New Roman"/>
          <w:b w:val="0"/>
          <w:i/>
          <w:iCs/>
          <w:noProof/>
          <w:color w:val="auto"/>
          <w:sz w:val="40"/>
          <w:szCs w:val="40"/>
        </w:rPr>
        <w:drawing>
          <wp:inline distT="0" distB="0" distL="0" distR="0" wp14:anchorId="7C727AB0" wp14:editId="5A8DCAA7">
            <wp:extent cx="6593205" cy="6240780"/>
            <wp:effectExtent l="76200" t="76200" r="131445" b="140970"/>
            <wp:docPr id="9" name="Immagine 9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avo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217" cy="62597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A6A59" w:rsidRPr="002A6A59" w:rsidSect="00AB02A7">
      <w:headerReference w:type="default" r:id="rId12"/>
      <w:footerReference w:type="defaul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17CFF" w14:textId="77777777" w:rsidR="002760B7" w:rsidRDefault="002760B7">
      <w:r>
        <w:separator/>
      </w:r>
    </w:p>
    <w:p w14:paraId="50C534C0" w14:textId="77777777" w:rsidR="002760B7" w:rsidRDefault="002760B7"/>
  </w:endnote>
  <w:endnote w:type="continuationSeparator" w:id="0">
    <w:p w14:paraId="78C1FF3C" w14:textId="77777777" w:rsidR="002760B7" w:rsidRDefault="002760B7">
      <w:r>
        <w:continuationSeparator/>
      </w:r>
    </w:p>
    <w:p w14:paraId="45699BAE" w14:textId="77777777" w:rsidR="002760B7" w:rsidRDefault="002760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B565" w14:textId="3A319736" w:rsidR="00DF027C" w:rsidRDefault="002253DB">
    <w:pPr>
      <w:pStyle w:val="Pidipagina"/>
      <w:jc w:val="center"/>
      <w:rPr>
        <w:noProof/>
      </w:rPr>
    </w:pPr>
    <w:r>
      <w:rPr>
        <w:noProof/>
      </w:rPr>
      <mc:AlternateContent>
        <mc:Choice Requires="wps">
          <w:drawing>
            <wp:inline distT="0" distB="0" distL="0" distR="0" wp14:anchorId="08750F71" wp14:editId="77682369">
              <wp:extent cx="512445" cy="441325"/>
              <wp:effectExtent l="0" t="0" r="1905" b="0"/>
              <wp:docPr id="4" name="Elaborazione alternativ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A0A33" w14:textId="77777777" w:rsidR="002253DB" w:rsidRDefault="002253DB">
                          <w:pPr>
                            <w:pStyle w:val="Pidipagina"/>
                            <w:pBdr>
                              <w:top w:val="single" w:sz="12" w:space="1" w:color="34ABA2" w:themeColor="accent3"/>
                              <w:bottom w:val="single" w:sz="48" w:space="1" w:color="34ABA2" w:themeColor="accent3"/>
                            </w:pBd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zCs w:val="28"/>
                            </w:rPr>
                            <w:t>1</w:t>
                          </w:r>
                          <w:r>
                            <w:rPr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8750F71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Elaborazione alternativa 4" o:spid="_x0000_s1027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" filled="f" fillcolor="#5c83b4" stroked="f" strokecolor="#737373">
              <v:textbox>
                <w:txbxContent>
                  <w:p w14:paraId="1E3A0A33" w14:textId="77777777" w:rsidR="002253DB" w:rsidRDefault="002253DB">
                    <w:pPr>
                      <w:pStyle w:val="Pidipagina"/>
                      <w:pBdr>
                        <w:top w:val="single" w:sz="12" w:space="1" w:color="34ABA2" w:themeColor="accent3"/>
                        <w:bottom w:val="single" w:sz="48" w:space="1" w:color="34ABA2" w:themeColor="accent3"/>
                      </w:pBdr>
                      <w:jc w:val="center"/>
                      <w:rPr>
                        <w:szCs w:val="28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>
                      <w:rPr>
                        <w:szCs w:val="28"/>
                      </w:rPr>
                      <w:t>1</w:t>
                    </w:r>
                    <w:r>
                      <w:rPr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4425B5BD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2129C" w14:textId="77777777" w:rsidR="002760B7" w:rsidRDefault="002760B7">
      <w:r>
        <w:separator/>
      </w:r>
    </w:p>
    <w:p w14:paraId="66A0AB1C" w14:textId="77777777" w:rsidR="002760B7" w:rsidRDefault="002760B7"/>
  </w:footnote>
  <w:footnote w:type="continuationSeparator" w:id="0">
    <w:p w14:paraId="40A255CB" w14:textId="77777777" w:rsidR="002760B7" w:rsidRDefault="002760B7">
      <w:r>
        <w:continuationSeparator/>
      </w:r>
    </w:p>
    <w:p w14:paraId="2EC2356C" w14:textId="77777777" w:rsidR="002760B7" w:rsidRDefault="002760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F5A820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E084C0D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6E3B8216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78F0"/>
    <w:multiLevelType w:val="hybridMultilevel"/>
    <w:tmpl w:val="C8C47A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26B29"/>
    <w:multiLevelType w:val="multilevel"/>
    <w:tmpl w:val="B2EED6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CEB5339"/>
    <w:multiLevelType w:val="hybridMultilevel"/>
    <w:tmpl w:val="E8024326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43FF5729"/>
    <w:multiLevelType w:val="hybridMultilevel"/>
    <w:tmpl w:val="E3A01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C23D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707BA6"/>
    <w:multiLevelType w:val="hybridMultilevel"/>
    <w:tmpl w:val="E33E535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8952E9"/>
    <w:multiLevelType w:val="multilevel"/>
    <w:tmpl w:val="0EF050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6387D2A"/>
    <w:multiLevelType w:val="hybridMultilevel"/>
    <w:tmpl w:val="09B6E4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33DFD"/>
    <w:multiLevelType w:val="multilevel"/>
    <w:tmpl w:val="C06214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BE938E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A50D0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D814CF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6"/>
  </w:num>
  <w:num w:numId="5">
    <w:abstractNumId w:val="9"/>
  </w:num>
  <w:num w:numId="6">
    <w:abstractNumId w:val="1"/>
  </w:num>
  <w:num w:numId="7">
    <w:abstractNumId w:val="8"/>
  </w:num>
  <w:num w:numId="8">
    <w:abstractNumId w:val="10"/>
  </w:num>
  <w:num w:numId="9">
    <w:abstractNumId w:val="4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17"/>
    <w:rsid w:val="0002482E"/>
    <w:rsid w:val="00050324"/>
    <w:rsid w:val="000A0150"/>
    <w:rsid w:val="000D5DC2"/>
    <w:rsid w:val="000E63C9"/>
    <w:rsid w:val="00130E9D"/>
    <w:rsid w:val="00150A6D"/>
    <w:rsid w:val="00185B35"/>
    <w:rsid w:val="001B6032"/>
    <w:rsid w:val="001F0D57"/>
    <w:rsid w:val="001F2BC8"/>
    <w:rsid w:val="001F5F6B"/>
    <w:rsid w:val="002253DB"/>
    <w:rsid w:val="00243EBC"/>
    <w:rsid w:val="00246A35"/>
    <w:rsid w:val="002542CC"/>
    <w:rsid w:val="002760B7"/>
    <w:rsid w:val="00284348"/>
    <w:rsid w:val="002A6A59"/>
    <w:rsid w:val="002F51F5"/>
    <w:rsid w:val="00312137"/>
    <w:rsid w:val="00330359"/>
    <w:rsid w:val="0033762F"/>
    <w:rsid w:val="00360494"/>
    <w:rsid w:val="00366C7E"/>
    <w:rsid w:val="00384EA3"/>
    <w:rsid w:val="003A39A1"/>
    <w:rsid w:val="003C1058"/>
    <w:rsid w:val="003C2191"/>
    <w:rsid w:val="003D3863"/>
    <w:rsid w:val="003F1B4B"/>
    <w:rsid w:val="004110DE"/>
    <w:rsid w:val="0044085A"/>
    <w:rsid w:val="004B21A5"/>
    <w:rsid w:val="005037F0"/>
    <w:rsid w:val="00504DC8"/>
    <w:rsid w:val="00516A86"/>
    <w:rsid w:val="005275F6"/>
    <w:rsid w:val="00561435"/>
    <w:rsid w:val="00572102"/>
    <w:rsid w:val="005A5636"/>
    <w:rsid w:val="005D7017"/>
    <w:rsid w:val="005F10CF"/>
    <w:rsid w:val="005F112C"/>
    <w:rsid w:val="005F1BB0"/>
    <w:rsid w:val="006212C3"/>
    <w:rsid w:val="00656C4D"/>
    <w:rsid w:val="006E5716"/>
    <w:rsid w:val="007302B3"/>
    <w:rsid w:val="00730733"/>
    <w:rsid w:val="00730E3A"/>
    <w:rsid w:val="00736AAF"/>
    <w:rsid w:val="00743DB1"/>
    <w:rsid w:val="00765B2A"/>
    <w:rsid w:val="00783A34"/>
    <w:rsid w:val="007C6B52"/>
    <w:rsid w:val="007D16C5"/>
    <w:rsid w:val="007F618B"/>
    <w:rsid w:val="00862FE4"/>
    <w:rsid w:val="0086389A"/>
    <w:rsid w:val="0087605E"/>
    <w:rsid w:val="008B1FEE"/>
    <w:rsid w:val="008F3C26"/>
    <w:rsid w:val="00903C32"/>
    <w:rsid w:val="00916B16"/>
    <w:rsid w:val="009173B9"/>
    <w:rsid w:val="0093335D"/>
    <w:rsid w:val="0093613E"/>
    <w:rsid w:val="00943026"/>
    <w:rsid w:val="00946061"/>
    <w:rsid w:val="00966B81"/>
    <w:rsid w:val="009C7720"/>
    <w:rsid w:val="009F73E3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925D3"/>
    <w:rsid w:val="00DD152F"/>
    <w:rsid w:val="00DD32BD"/>
    <w:rsid w:val="00DE213F"/>
    <w:rsid w:val="00DF027C"/>
    <w:rsid w:val="00E00A32"/>
    <w:rsid w:val="00E076B4"/>
    <w:rsid w:val="00E22ACD"/>
    <w:rsid w:val="00E620B0"/>
    <w:rsid w:val="00E75F47"/>
    <w:rsid w:val="00E81B40"/>
    <w:rsid w:val="00EF555B"/>
    <w:rsid w:val="00F027BB"/>
    <w:rsid w:val="00F11DCF"/>
    <w:rsid w:val="00F162EA"/>
    <w:rsid w:val="00F32E81"/>
    <w:rsid w:val="00F34D15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0E640F"/>
  <w15:docId w15:val="{6D636F63-79CA-4D3B-8912-A1FFFD2B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0D5DC2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unhideWhenUsed/>
    <w:rsid w:val="002253DB"/>
    <w:pPr>
      <w:ind w:left="280" w:hanging="280"/>
    </w:pPr>
    <w:rPr>
      <w:rFonts w:cstheme="minorHAnsi"/>
      <w:b w:val="0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2253DB"/>
    <w:pPr>
      <w:ind w:left="560" w:hanging="280"/>
    </w:pPr>
    <w:rPr>
      <w:rFonts w:cstheme="minorHAnsi"/>
      <w:b w:val="0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2253DB"/>
    <w:pPr>
      <w:ind w:left="840" w:hanging="280"/>
    </w:pPr>
    <w:rPr>
      <w:rFonts w:cstheme="minorHAnsi"/>
      <w:b w:val="0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2253DB"/>
    <w:pPr>
      <w:ind w:left="1120" w:hanging="280"/>
    </w:pPr>
    <w:rPr>
      <w:rFonts w:cstheme="minorHAnsi"/>
      <w:b w:val="0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2253DB"/>
    <w:pPr>
      <w:ind w:left="1400" w:hanging="280"/>
    </w:pPr>
    <w:rPr>
      <w:rFonts w:cstheme="minorHAnsi"/>
      <w:b w:val="0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2253DB"/>
    <w:pPr>
      <w:ind w:left="1680" w:hanging="280"/>
    </w:pPr>
    <w:rPr>
      <w:rFonts w:cstheme="minorHAnsi"/>
      <w:b w:val="0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2253DB"/>
    <w:pPr>
      <w:ind w:left="1960" w:hanging="280"/>
    </w:pPr>
    <w:rPr>
      <w:rFonts w:cstheme="minorHAnsi"/>
      <w:b w:val="0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2253DB"/>
    <w:pPr>
      <w:ind w:left="2240" w:hanging="280"/>
    </w:pPr>
    <w:rPr>
      <w:rFonts w:cstheme="minorHAnsi"/>
      <w:b w:val="0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2253DB"/>
    <w:pPr>
      <w:ind w:left="2520" w:hanging="280"/>
    </w:pPr>
    <w:rPr>
      <w:rFonts w:cstheme="minorHAnsi"/>
      <w:b w:val="0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2253DB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 w:cstheme="majorHAnsi"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y-\AppData\Local\Microsoft\Office\16.0\DTS\it-IT%7b88F9616B-FE07-4DAC-9FCF-FB4AC35CEFF7%7d\%7b65D6E217-F9AC-4567-858D-B8CE0738B6AC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0A41A4D68D40689B652E55480C5D1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877A588-1795-4396-AE35-2BD8B7E9CF6F}"/>
      </w:docPartPr>
      <w:docPartBody>
        <w:p w:rsidR="00954099" w:rsidRDefault="00D827A1">
          <w:pPr>
            <w:pStyle w:val="FF0A41A4D68D40689B652E55480C5D1E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novembre 29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6AFF049AB729469AB9CF8186E5A20EC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F64DBAB-65CA-4400-8989-857CD613E8E8}"/>
      </w:docPartPr>
      <w:docPartBody>
        <w:p w:rsidR="00954099" w:rsidRDefault="00D827A1">
          <w:pPr>
            <w:pStyle w:val="6AFF049AB729469AB9CF8186E5A20EC6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A1"/>
    <w:rsid w:val="005F227E"/>
    <w:rsid w:val="00954099"/>
    <w:rsid w:val="00D827A1"/>
    <w:rsid w:val="00DA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FF0A41A4D68D40689B652E55480C5D1E">
    <w:name w:val="FF0A41A4D68D40689B652E55480C5D1E"/>
  </w:style>
  <w:style w:type="paragraph" w:customStyle="1" w:styleId="6AFF049AB729469AB9CF8186E5A20EC6">
    <w:name w:val="6AFF049AB729469AB9CF8186E5A20E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564CA-EC8F-4888-9299-D2D07EB7A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{65D6E217-F9AC-4567-858D-B8CE0738B6AC}tf16392850_win32</Template>
  <TotalTime>101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Roberto Donato</dc:creator>
  <cp:keywords/>
  <cp:lastModifiedBy>Roberto Donato</cp:lastModifiedBy>
  <cp:revision>6</cp:revision>
  <cp:lastPrinted>2006-08-01T17:47:00Z</cp:lastPrinted>
  <dcterms:created xsi:type="dcterms:W3CDTF">2021-11-29T17:42:00Z</dcterms:created>
  <dcterms:modified xsi:type="dcterms:W3CDTF">2021-11-30T10:55:00Z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